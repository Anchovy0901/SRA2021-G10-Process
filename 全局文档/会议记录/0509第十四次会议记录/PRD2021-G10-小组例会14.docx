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471B3226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0E28F7">
        <w:rPr>
          <w:rFonts w:hint="eastAsia"/>
          <w:lang w:eastAsia="zh-CN"/>
        </w:rPr>
        <w:t>四</w:t>
      </w:r>
      <w:bookmarkStart w:id="10" w:name="_GoBack"/>
      <w:bookmarkEnd w:id="10"/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6CD68AF8" w:rsidR="00A979E1" w:rsidRDefault="00B36C0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3D7A72">
        <w:rPr>
          <w:rStyle w:val="affffd"/>
          <w:lang w:eastAsia="zh-CN"/>
        </w:rPr>
        <w:t>0</w:t>
      </w:r>
      <w:r w:rsidR="006C2782">
        <w:rPr>
          <w:rStyle w:val="affffd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B36C0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B36C0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3AA8AAF7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6C2782">
                    <w:rPr>
                      <w:rFonts w:hint="eastAsia"/>
                    </w:rPr>
                    <w:t>四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B36C06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B36C06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1B6DCF77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1BFFC2C8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496A9A8F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385749BF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47B385E7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46DE493C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484BF48E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6334114F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7B7AB392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6C2782">
              <w:rPr>
                <w:lang w:val="zh-CN" w:bidi="zh-CN"/>
              </w:rPr>
              <w:t>12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B36C06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E1624" w14:textId="77777777" w:rsidR="00B36C06" w:rsidRDefault="00B36C06">
      <w:pPr>
        <w:spacing w:after="0"/>
      </w:pPr>
      <w:r>
        <w:separator/>
      </w:r>
    </w:p>
  </w:endnote>
  <w:endnote w:type="continuationSeparator" w:id="0">
    <w:p w14:paraId="58845FCB" w14:textId="77777777" w:rsidR="00B36C06" w:rsidRDefault="00B36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C6E2" w14:textId="77777777" w:rsidR="00B36C06" w:rsidRDefault="00B36C06">
      <w:pPr>
        <w:spacing w:after="0"/>
      </w:pPr>
      <w:r>
        <w:separator/>
      </w:r>
    </w:p>
  </w:footnote>
  <w:footnote w:type="continuationSeparator" w:id="0">
    <w:p w14:paraId="1ED5D2C6" w14:textId="77777777" w:rsidR="00B36C06" w:rsidRDefault="00B36C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0E28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A0667"/>
    <w:rsid w:val="009B3E66"/>
    <w:rsid w:val="009C15F0"/>
    <w:rsid w:val="00A21DD0"/>
    <w:rsid w:val="00A46995"/>
    <w:rsid w:val="00A979E1"/>
    <w:rsid w:val="00B36C06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092156"/>
    <w:rsid w:val="00157D2B"/>
    <w:rsid w:val="00162AF1"/>
    <w:rsid w:val="002566F6"/>
    <w:rsid w:val="002D2C9B"/>
    <w:rsid w:val="0045762F"/>
    <w:rsid w:val="004742ED"/>
    <w:rsid w:val="005678D5"/>
    <w:rsid w:val="005A019D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0BC975-788C-4AA9-A561-7BDEE75B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16</cp:revision>
  <cp:lastPrinted>2017-07-31T08:20:00Z</cp:lastPrinted>
  <dcterms:created xsi:type="dcterms:W3CDTF">2021-03-13T05:07:00Z</dcterms:created>
  <dcterms:modified xsi:type="dcterms:W3CDTF">2021-06-17T07:56:00Z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