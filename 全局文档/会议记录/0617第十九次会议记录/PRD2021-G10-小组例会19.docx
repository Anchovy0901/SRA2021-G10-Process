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451CB330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</w:t>
      </w:r>
      <w:r w:rsidR="00291CDD">
        <w:rPr>
          <w:rFonts w:hint="eastAsia"/>
          <w:lang w:eastAsia="zh-CN"/>
        </w:rPr>
        <w:t>九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277D1FD8" w:rsidR="00A979E1" w:rsidRDefault="00194A4A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291CDD">
        <w:rPr>
          <w:rStyle w:val="affffd"/>
          <w:rFonts w:hint="eastAsia"/>
          <w:lang w:eastAsia="zh-CN"/>
        </w:rPr>
        <w:t>6.17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194A4A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194A4A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5C22A457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</w:t>
                  </w:r>
                  <w:r w:rsidR="00291CDD">
                    <w:rPr>
                      <w:rFonts w:hint="eastAsia"/>
                    </w:rPr>
                    <w:t>九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9A36E3" w:rsidR="002063CA" w:rsidRDefault="003D7A72" w:rsidP="005A60F4">
            <w:pPr>
              <w:spacing w:after="0"/>
            </w:pPr>
            <w:r w:rsidRPr="003D7A72">
              <w:rPr>
                <w:noProof/>
              </w:rPr>
              <w:drawing>
                <wp:inline distT="0" distB="0" distL="0" distR="0" wp14:anchorId="1A4BC5BB" wp14:editId="02FA7B15">
                  <wp:extent cx="1432560" cy="19099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74" cy="194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50AC8407" w:rsidR="00A979E1" w:rsidRDefault="00194A4A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D7A72">
        <w:rPr>
          <w:rStyle w:val="affffd"/>
          <w:rFonts w:hint="eastAsia"/>
          <w:lang w:eastAsia="zh-CN"/>
        </w:rPr>
        <w:t>预评审前任务总结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022D568C" w:rsidR="00A979E1" w:rsidRDefault="00C55BAC" w:rsidP="00C55BAC">
      <w:pPr>
        <w:ind w:left="0"/>
      </w:pPr>
      <w:r>
        <w:tab/>
      </w:r>
      <w:r w:rsidR="003D7A72">
        <w:rPr>
          <w:rFonts w:hint="eastAsia"/>
        </w:rPr>
        <w:t>由于下周预评审将要开始，组长对接下来需要完成的任务进行了总结，提醒组员如果本周任务较早完成，可以提早准备下周的任务，争取在预评审前完成所有的初稿，充分做好预评审的准备</w:t>
      </w:r>
      <w:r w:rsidR="000E25F7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194A4A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7229E749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6076F471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2487EA9B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65C4731E" w:rsidR="000E25F7" w:rsidRDefault="000E25F7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322B98CB" w14:textId="77777777" w:rsidTr="00F93735">
        <w:tc>
          <w:tcPr>
            <w:tcW w:w="6102" w:type="dxa"/>
          </w:tcPr>
          <w:p w14:paraId="7187BD8E" w14:textId="640086FE" w:rsidR="00D42FE2" w:rsidRDefault="00291CDD" w:rsidP="00F93735">
            <w:pPr>
              <w:ind w:left="0"/>
            </w:pPr>
            <w:r>
              <w:rPr>
                <w:rFonts w:hint="eastAsia"/>
              </w:rPr>
              <w:t>需求变更报告影响文档</w:t>
            </w:r>
          </w:p>
        </w:tc>
        <w:tc>
          <w:tcPr>
            <w:tcW w:w="2182" w:type="dxa"/>
          </w:tcPr>
          <w:p w14:paraId="7F7FE8FE" w14:textId="3C9FE92A" w:rsidR="00D42FE2" w:rsidRDefault="003D7A72" w:rsidP="00F93735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691A5494" w14:textId="576D94CE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264869BC" w14:textId="77777777" w:rsidTr="00F93735">
        <w:tc>
          <w:tcPr>
            <w:tcW w:w="6102" w:type="dxa"/>
          </w:tcPr>
          <w:p w14:paraId="61FA2347" w14:textId="0F40DC73" w:rsidR="003D7A72" w:rsidRDefault="00291CDD" w:rsidP="00F93735">
            <w:pPr>
              <w:ind w:left="0"/>
            </w:pPr>
            <w:r>
              <w:rPr>
                <w:rFonts w:hint="eastAsia"/>
              </w:rPr>
              <w:t>需求配置管理工具</w:t>
            </w:r>
          </w:p>
        </w:tc>
        <w:tc>
          <w:tcPr>
            <w:tcW w:w="2182" w:type="dxa"/>
          </w:tcPr>
          <w:p w14:paraId="54284291" w14:textId="43DBBDB9" w:rsidR="003D7A72" w:rsidRDefault="003D7A72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278EA478" w14:textId="4B7D5641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1BDB15AA" w14:textId="77777777" w:rsidTr="00F93735">
        <w:tc>
          <w:tcPr>
            <w:tcW w:w="6102" w:type="dxa"/>
          </w:tcPr>
          <w:p w14:paraId="1364EF75" w14:textId="3424BBCF" w:rsidR="00D42FE2" w:rsidRDefault="00D42FE2" w:rsidP="00F93735">
            <w:pPr>
              <w:ind w:left="0"/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182" w:type="dxa"/>
          </w:tcPr>
          <w:p w14:paraId="224307A4" w14:textId="639322C9" w:rsidR="00D42FE2" w:rsidRDefault="00D42FE2" w:rsidP="00F93735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088D189" w14:textId="6EBBF34F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291CDD" w14:paraId="287618A9" w14:textId="77777777" w:rsidTr="00F93735">
        <w:tc>
          <w:tcPr>
            <w:tcW w:w="6102" w:type="dxa"/>
          </w:tcPr>
          <w:p w14:paraId="3C6CD36C" w14:textId="4F840E38" w:rsidR="00291CDD" w:rsidRDefault="00291CDD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会议章程</w:t>
            </w:r>
          </w:p>
        </w:tc>
        <w:tc>
          <w:tcPr>
            <w:tcW w:w="2182" w:type="dxa"/>
          </w:tcPr>
          <w:p w14:paraId="35F7A117" w14:textId="670897B5" w:rsidR="00291CDD" w:rsidRDefault="00291CDD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7EBB470" w14:textId="488402A3" w:rsidR="00291CDD" w:rsidRDefault="00291CDD" w:rsidP="00F93735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2021.06.18</w:t>
            </w:r>
            <w:r>
              <w:rPr>
                <w:lang w:val="zh-CN" w:bidi="zh-CN"/>
              </w:rPr>
              <w:t xml:space="preserve"> | 12:00</w:t>
            </w:r>
            <w:bookmarkStart w:id="10" w:name="_GoBack"/>
            <w:bookmarkEnd w:id="10"/>
          </w:p>
        </w:tc>
      </w:tr>
      <w:tr w:rsidR="003D7A72" w14:paraId="4DD23F33" w14:textId="77777777" w:rsidTr="00F93735">
        <w:tc>
          <w:tcPr>
            <w:tcW w:w="6102" w:type="dxa"/>
          </w:tcPr>
          <w:p w14:paraId="4FD69DEC" w14:textId="4F9A141B" w:rsidR="003D7A72" w:rsidRDefault="00291CDD" w:rsidP="00F93735">
            <w:pPr>
              <w:ind w:left="0"/>
            </w:pPr>
            <w:r>
              <w:rPr>
                <w:rFonts w:hint="eastAsia"/>
              </w:rPr>
              <w:t>相关各类文档更新</w:t>
            </w:r>
          </w:p>
        </w:tc>
        <w:tc>
          <w:tcPr>
            <w:tcW w:w="2182" w:type="dxa"/>
          </w:tcPr>
          <w:p w14:paraId="7775478A" w14:textId="3CD1B1E7" w:rsidR="003D7A72" w:rsidRDefault="003D7A72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9466D0B" w14:textId="0E505712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E535789" w:rsidR="000E25F7" w:rsidRDefault="000E25F7" w:rsidP="000E25F7">
            <w:pPr>
              <w:ind w:left="0"/>
            </w:pPr>
            <w:r>
              <w:rPr>
                <w:rFonts w:hint="eastAsia"/>
              </w:rPr>
              <w:t>绩效</w:t>
            </w:r>
            <w:r w:rsidR="00291CDD">
              <w:rPr>
                <w:rFonts w:hint="eastAsia"/>
              </w:rPr>
              <w:t>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51D9862A" w:rsidR="000E25F7" w:rsidRDefault="000E25F7" w:rsidP="000E25F7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91CDD">
              <w:rPr>
                <w:rFonts w:hint="eastAsia"/>
                <w:lang w:val="zh-CN" w:bidi="zh-CN"/>
              </w:rPr>
              <w:t>6.17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194A4A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D097F" w14:textId="77777777" w:rsidR="00194A4A" w:rsidRDefault="00194A4A">
      <w:pPr>
        <w:spacing w:after="0"/>
      </w:pPr>
      <w:r>
        <w:separator/>
      </w:r>
    </w:p>
  </w:endnote>
  <w:endnote w:type="continuationSeparator" w:id="0">
    <w:p w14:paraId="3CA8DD88" w14:textId="77777777" w:rsidR="00194A4A" w:rsidRDefault="00194A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9BFFD" w14:textId="77777777" w:rsidR="00194A4A" w:rsidRDefault="00194A4A">
      <w:pPr>
        <w:spacing w:after="0"/>
      </w:pPr>
      <w:r>
        <w:separator/>
      </w:r>
    </w:p>
  </w:footnote>
  <w:footnote w:type="continuationSeparator" w:id="0">
    <w:p w14:paraId="1D7FC7E2" w14:textId="77777777" w:rsidR="00194A4A" w:rsidRDefault="00194A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332EF"/>
    <w:rsid w:val="000413EA"/>
    <w:rsid w:val="0005565B"/>
    <w:rsid w:val="00057106"/>
    <w:rsid w:val="00061F61"/>
    <w:rsid w:val="00064C56"/>
    <w:rsid w:val="00070820"/>
    <w:rsid w:val="000E25F7"/>
    <w:rsid w:val="001005E5"/>
    <w:rsid w:val="00107A25"/>
    <w:rsid w:val="001118FD"/>
    <w:rsid w:val="0013058B"/>
    <w:rsid w:val="00152CC8"/>
    <w:rsid w:val="0017681F"/>
    <w:rsid w:val="00194A4A"/>
    <w:rsid w:val="001C4546"/>
    <w:rsid w:val="001E4A31"/>
    <w:rsid w:val="002001D9"/>
    <w:rsid w:val="002063CA"/>
    <w:rsid w:val="00291CDD"/>
    <w:rsid w:val="002B537B"/>
    <w:rsid w:val="002B6C94"/>
    <w:rsid w:val="002E5E8B"/>
    <w:rsid w:val="002E7469"/>
    <w:rsid w:val="002F4ABE"/>
    <w:rsid w:val="003029FB"/>
    <w:rsid w:val="003375B7"/>
    <w:rsid w:val="003820DA"/>
    <w:rsid w:val="003B1BCE"/>
    <w:rsid w:val="003C1B81"/>
    <w:rsid w:val="003C6B6C"/>
    <w:rsid w:val="003D7A72"/>
    <w:rsid w:val="0041439B"/>
    <w:rsid w:val="00440207"/>
    <w:rsid w:val="004428B6"/>
    <w:rsid w:val="00444D8F"/>
    <w:rsid w:val="00496BFB"/>
    <w:rsid w:val="004C5BD1"/>
    <w:rsid w:val="00504A82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C2782"/>
    <w:rsid w:val="006D571F"/>
    <w:rsid w:val="006F5A3F"/>
    <w:rsid w:val="00714174"/>
    <w:rsid w:val="007253CC"/>
    <w:rsid w:val="00757478"/>
    <w:rsid w:val="00770F0C"/>
    <w:rsid w:val="007B41F4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67CE5"/>
    <w:rsid w:val="009916AE"/>
    <w:rsid w:val="009A0667"/>
    <w:rsid w:val="009B3E66"/>
    <w:rsid w:val="009B4DFE"/>
    <w:rsid w:val="009C15F0"/>
    <w:rsid w:val="00A21DD0"/>
    <w:rsid w:val="00A44497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A3AEB"/>
    <w:rsid w:val="00CB50F2"/>
    <w:rsid w:val="00CF5C61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7271"/>
    <w:rsid w:val="00077283"/>
    <w:rsid w:val="00092156"/>
    <w:rsid w:val="000B2196"/>
    <w:rsid w:val="00157D2B"/>
    <w:rsid w:val="00162AF1"/>
    <w:rsid w:val="002566F6"/>
    <w:rsid w:val="002D2C9B"/>
    <w:rsid w:val="0045762F"/>
    <w:rsid w:val="00471524"/>
    <w:rsid w:val="004742ED"/>
    <w:rsid w:val="00483966"/>
    <w:rsid w:val="005678D5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BE7036"/>
    <w:rsid w:val="00D77ADD"/>
    <w:rsid w:val="00DD69E4"/>
    <w:rsid w:val="00DF2162"/>
    <w:rsid w:val="00DF667B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BD691-04DE-4BD8-B337-0D74AC31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94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20</cp:revision>
  <cp:lastPrinted>2017-07-31T08:20:00Z</cp:lastPrinted>
  <dcterms:created xsi:type="dcterms:W3CDTF">2021-03-13T05:07:00Z</dcterms:created>
  <dcterms:modified xsi:type="dcterms:W3CDTF">2021-06-17T08:26:00Z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