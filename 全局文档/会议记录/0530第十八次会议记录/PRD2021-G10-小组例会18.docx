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D7ADE" w14:textId="77777777" w:rsidR="00960A97" w:rsidRPr="00156EC2" w:rsidRDefault="00960A97" w:rsidP="00960A97">
      <w:pPr>
        <w:spacing w:after="120"/>
        <w:ind w:left="1420" w:firstLineChars="300" w:firstLine="2180"/>
        <w:rPr>
          <w:rFonts w:ascii="宋体" w:eastAsia="宋体" w:hAnsi="宋体"/>
          <w:b/>
          <w:bCs/>
          <w:sz w:val="72"/>
          <w:szCs w:val="72"/>
        </w:rPr>
      </w:pPr>
      <w:bookmarkStart w:id="0" w:name="_Toc1554105553"/>
      <w:bookmarkStart w:id="1" w:name="_Toc21886212"/>
      <w:bookmarkStart w:id="2" w:name="_Toc983699029"/>
      <w:bookmarkStart w:id="3" w:name="_Toc721000318"/>
      <w:bookmarkStart w:id="4" w:name="_Toc235842269"/>
      <w:bookmarkStart w:id="5" w:name="_Toc235842517"/>
      <w:bookmarkStart w:id="6" w:name="_Toc235937236"/>
      <w:bookmarkStart w:id="7" w:name="_Toc235938029"/>
      <w:r w:rsidRPr="00156EC2">
        <w:rPr>
          <w:rFonts w:ascii="宋体" w:eastAsia="宋体" w:hAnsi="宋体" w:hint="eastAsia"/>
          <w:b/>
          <w:bCs/>
          <w:sz w:val="72"/>
          <w:szCs w:val="72"/>
        </w:rPr>
        <w:t>渔乐生活</w:t>
      </w:r>
      <w:r w:rsidRPr="00156EC2">
        <w:rPr>
          <w:rFonts w:ascii="宋体" w:eastAsia="宋体" w:hAnsi="宋体" w:cs="New Peninim MT"/>
          <w:b/>
          <w:bCs/>
          <w:sz w:val="72"/>
          <w:szCs w:val="72"/>
        </w:rPr>
        <w:t>APP</w:t>
      </w:r>
      <w:bookmarkEnd w:id="0"/>
      <w:bookmarkEnd w:id="1"/>
      <w:bookmarkEnd w:id="2"/>
      <w:bookmarkEnd w:id="3"/>
    </w:p>
    <w:p w14:paraId="279F7A3B" w14:textId="77777777" w:rsidR="00960A97" w:rsidRPr="00156EC2" w:rsidRDefault="00960A97" w:rsidP="00960A97">
      <w:pPr>
        <w:spacing w:after="120"/>
        <w:jc w:val="center"/>
        <w:rPr>
          <w:rFonts w:ascii="宋体" w:eastAsia="宋体" w:hAnsi="宋体" w:cs="宋体"/>
          <w:b/>
          <w:color w:val="000000"/>
          <w:sz w:val="44"/>
          <w:szCs w:val="44"/>
        </w:rPr>
      </w:pPr>
      <w:r w:rsidRPr="00156EC2">
        <w:rPr>
          <w:rFonts w:ascii="宋体" w:eastAsia="宋体" w:hAnsi="宋体" w:cs="宋体"/>
          <w:b/>
          <w:color w:val="000000"/>
          <w:sz w:val="44"/>
          <w:szCs w:val="44"/>
        </w:rPr>
        <w:t xml:space="preserve">   </w:t>
      </w:r>
      <w:r w:rsidRPr="00156EC2">
        <w:rPr>
          <w:rFonts w:ascii="宋体" w:eastAsia="宋体" w:hAnsi="宋体" w:cs="宋体" w:hint="eastAsia"/>
          <w:b/>
          <w:color w:val="000000"/>
          <w:sz w:val="44"/>
          <w:szCs w:val="44"/>
        </w:rPr>
        <w:t>G</w:t>
      </w:r>
      <w:r w:rsidRPr="00156EC2">
        <w:rPr>
          <w:rFonts w:ascii="宋体" w:eastAsia="宋体" w:hAnsi="宋体" w:cs="宋体"/>
          <w:b/>
          <w:color w:val="000000"/>
          <w:sz w:val="44"/>
          <w:szCs w:val="44"/>
        </w:rPr>
        <w:t>10</w:t>
      </w:r>
      <w:r w:rsidRPr="00156EC2">
        <w:rPr>
          <w:rFonts w:ascii="宋体" w:eastAsia="宋体" w:hAnsi="宋体" w:cs="宋体" w:hint="eastAsia"/>
          <w:b/>
          <w:color w:val="000000"/>
          <w:sz w:val="44"/>
          <w:szCs w:val="44"/>
        </w:rPr>
        <w:t>小组会议纪要</w:t>
      </w:r>
    </w:p>
    <w:p w14:paraId="2C20EC45" w14:textId="77777777" w:rsidR="00960A97" w:rsidRPr="00156EC2" w:rsidRDefault="00960A97" w:rsidP="00960A97">
      <w:pPr>
        <w:spacing w:after="120"/>
        <w:ind w:firstLine="480"/>
        <w:jc w:val="center"/>
        <w:rPr>
          <w:rFonts w:ascii="宋体" w:eastAsia="宋体" w:hAnsi="宋体" w:cs="宋体"/>
          <w:color w:val="000000"/>
          <w:sz w:val="44"/>
          <w:szCs w:val="44"/>
        </w:rPr>
      </w:pPr>
      <w:r w:rsidRPr="00156EC2">
        <w:rPr>
          <w:rFonts w:ascii="宋体" w:eastAsia="宋体" w:hAnsi="宋体"/>
          <w:noProof/>
        </w:rPr>
        <w:drawing>
          <wp:inline distT="0" distB="0" distL="0" distR="0" wp14:anchorId="5D0B3312" wp14:editId="11B331A7">
            <wp:extent cx="2209800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3" t="5367" r="11427" b="14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4EDCF" w14:textId="77777777" w:rsidR="00960A97" w:rsidRPr="00156EC2" w:rsidRDefault="00960A97" w:rsidP="00960A97">
      <w:pPr>
        <w:spacing w:after="120"/>
        <w:ind w:firstLine="480"/>
        <w:jc w:val="center"/>
        <w:rPr>
          <w:rFonts w:ascii="宋体" w:eastAsia="宋体" w:hAnsi="宋体" w:cs="宋体"/>
          <w:color w:val="000000"/>
          <w:sz w:val="44"/>
          <w:szCs w:val="44"/>
        </w:rPr>
      </w:pPr>
    </w:p>
    <w:p w14:paraId="6BF3D066" w14:textId="77777777" w:rsidR="00960A97" w:rsidRPr="00156EC2" w:rsidRDefault="00960A97" w:rsidP="00960A97">
      <w:pPr>
        <w:spacing w:after="120"/>
        <w:ind w:left="2952" w:firstLineChars="300" w:firstLine="85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</w:rPr>
        <w:t xml:space="preserve">拟制人：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朱邦杰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801305</w:t>
      </w:r>
    </w:p>
    <w:p w14:paraId="038ECDB9" w14:textId="77777777" w:rsidR="00960A97" w:rsidRPr="00156EC2" w:rsidRDefault="00960A97" w:rsidP="00960A97">
      <w:pPr>
        <w:spacing w:after="120"/>
        <w:ind w:left="3665" w:firstLineChars="484" w:firstLine="1375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刘 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哲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013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18</w:t>
      </w:r>
    </w:p>
    <w:p w14:paraId="1876DEA4" w14:textId="77777777" w:rsidR="00960A97" w:rsidRPr="00156EC2" w:rsidRDefault="00960A97" w:rsidP="00960A97">
      <w:pPr>
        <w:spacing w:after="120"/>
        <w:ind w:left="1348"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童峻涛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013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41</w:t>
      </w:r>
    </w:p>
    <w:p w14:paraId="23480868" w14:textId="77777777" w:rsidR="00960A97" w:rsidRPr="00156EC2" w:rsidRDefault="00960A97" w:rsidP="00960A97">
      <w:pPr>
        <w:spacing w:after="120"/>
        <w:ind w:left="2068" w:firstLineChars="1046" w:firstLine="2971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牛旷野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803199</w:t>
      </w:r>
    </w:p>
    <w:p w14:paraId="1D77348E" w14:textId="77777777" w:rsidR="00960A97" w:rsidRPr="00156EC2" w:rsidRDefault="00960A97" w:rsidP="00960A97">
      <w:pPr>
        <w:spacing w:after="120"/>
        <w:ind w:left="1347"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徐 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任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801346</w:t>
      </w:r>
    </w:p>
    <w:p w14:paraId="0127FCF6" w14:textId="77777777" w:rsidR="00960A97" w:rsidRPr="00156EC2" w:rsidRDefault="00960A97" w:rsidP="00960A97">
      <w:pPr>
        <w:spacing w:after="120"/>
        <w:ind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</w:p>
    <w:p w14:paraId="762026E1" w14:textId="77777777" w:rsidR="00960A97" w:rsidRPr="00156EC2" w:rsidRDefault="00960A97" w:rsidP="00960A97">
      <w:pPr>
        <w:spacing w:after="120"/>
        <w:ind w:left="3468" w:firstLineChars="146" w:firstLine="415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</w:rPr>
        <w:t>审核人：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朱邦杰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801305</w:t>
      </w:r>
    </w:p>
    <w:p w14:paraId="4A808AD0" w14:textId="77777777" w:rsidR="00960A97" w:rsidRPr="00156EC2" w:rsidRDefault="00960A97" w:rsidP="00960A97">
      <w:pPr>
        <w:ind w:left="3391" w:firstLine="492"/>
        <w:rPr>
          <w:rFonts w:ascii="宋体" w:eastAsia="宋体" w:hAnsi="宋体"/>
          <w:sz w:val="28"/>
          <w:szCs w:val="28"/>
          <w:u w:val="single"/>
        </w:rPr>
      </w:pPr>
      <w:bookmarkStart w:id="8" w:name="_Toc1700465797"/>
      <w:bookmarkStart w:id="9" w:name="_Toc1749608252"/>
      <w:r w:rsidRPr="00156EC2">
        <w:rPr>
          <w:rFonts w:ascii="宋体" w:eastAsia="宋体" w:hAnsi="宋体" w:hint="eastAsia"/>
          <w:sz w:val="28"/>
          <w:szCs w:val="28"/>
        </w:rPr>
        <w:t>批准人：</w:t>
      </w:r>
      <w:r w:rsidRPr="00156EC2">
        <w:rPr>
          <w:rFonts w:ascii="宋体" w:eastAsia="宋体" w:hAnsi="宋体" w:hint="eastAsia"/>
          <w:sz w:val="28"/>
          <w:szCs w:val="28"/>
          <w:u w:val="single"/>
        </w:rPr>
        <w:t xml:space="preserve">  杨 枨 老 师</w:t>
      </w:r>
      <w:bookmarkEnd w:id="4"/>
      <w:bookmarkEnd w:id="5"/>
      <w:bookmarkEnd w:id="6"/>
      <w:bookmarkEnd w:id="7"/>
      <w:bookmarkEnd w:id="8"/>
      <w:bookmarkEnd w:id="9"/>
      <w:r w:rsidRPr="00156EC2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/>
          <w:sz w:val="28"/>
          <w:szCs w:val="28"/>
          <w:u w:val="single"/>
        </w:rPr>
        <w:t xml:space="preserve"> </w:t>
      </w:r>
    </w:p>
    <w:p w14:paraId="405A235B" w14:textId="77777777" w:rsidR="00960A97" w:rsidRPr="00156EC2" w:rsidRDefault="00960A97" w:rsidP="00960A97">
      <w:pPr>
        <w:ind w:left="0"/>
        <w:rPr>
          <w:rFonts w:ascii="宋体" w:eastAsia="宋体" w:hAnsi="宋体"/>
        </w:rPr>
      </w:pPr>
      <w:r w:rsidRPr="00156EC2">
        <w:rPr>
          <w:rFonts w:ascii="宋体" w:eastAsia="宋体" w:hAnsi="宋体"/>
        </w:rPr>
        <w:br w:type="page"/>
      </w:r>
    </w:p>
    <w:p w14:paraId="5779F6FA" w14:textId="0DEF03B7" w:rsidR="00A979E1" w:rsidRDefault="008C4887" w:rsidP="00A979E1">
      <w:pPr>
        <w:pStyle w:val="afffff6"/>
      </w:pPr>
      <w:r>
        <w:rPr>
          <w:rFonts w:hint="eastAsia"/>
          <w:lang w:eastAsia="zh-CN"/>
        </w:rPr>
        <w:lastRenderedPageBreak/>
        <w:t>第</w:t>
      </w:r>
      <w:r w:rsidR="00E918F3">
        <w:rPr>
          <w:rFonts w:hint="eastAsia"/>
          <w:lang w:eastAsia="zh-CN"/>
        </w:rPr>
        <w:t>十</w:t>
      </w:r>
      <w:r w:rsidR="007B41F4">
        <w:rPr>
          <w:rFonts w:hint="eastAsia"/>
          <w:lang w:eastAsia="zh-CN"/>
        </w:rPr>
        <w:t>八</w:t>
      </w:r>
      <w:r>
        <w:rPr>
          <w:rFonts w:hint="eastAsia"/>
          <w:lang w:eastAsia="zh-CN"/>
        </w:rPr>
        <w:t>次小组例会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82598550438441CCB04FDF9E323A028F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</w:p>
    <w:p w14:paraId="7D04C330" w14:textId="5A4A3ED1" w:rsidR="00A979E1" w:rsidRDefault="00967CE5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361C5B51EF284BE897B789D070A85F0E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D217A2">
        <w:rPr>
          <w:rStyle w:val="affffd"/>
          <w:rFonts w:hint="eastAsia"/>
          <w:lang w:eastAsia="zh-CN"/>
        </w:rPr>
        <w:t>20</w:t>
      </w:r>
      <w:r w:rsidR="002063CA">
        <w:rPr>
          <w:rStyle w:val="affffd"/>
          <w:lang w:eastAsia="zh-CN"/>
        </w:rPr>
        <w:t>21</w:t>
      </w:r>
      <w:r w:rsidR="00D217A2">
        <w:rPr>
          <w:rStyle w:val="affffd"/>
          <w:rFonts w:hint="eastAsia"/>
          <w:lang w:eastAsia="zh-CN"/>
        </w:rPr>
        <w:t>.0</w:t>
      </w:r>
      <w:r w:rsidR="003D7A72">
        <w:rPr>
          <w:rStyle w:val="affffd"/>
          <w:lang w:eastAsia="zh-CN"/>
        </w:rPr>
        <w:t>5</w:t>
      </w:r>
      <w:r w:rsidR="00D217A2">
        <w:rPr>
          <w:rStyle w:val="affffd"/>
          <w:rFonts w:hint="eastAsia"/>
          <w:lang w:eastAsia="zh-CN"/>
        </w:rPr>
        <w:t>.</w:t>
      </w:r>
      <w:r w:rsidR="00496BFB">
        <w:rPr>
          <w:rStyle w:val="affffd"/>
          <w:lang w:eastAsia="zh-CN"/>
        </w:rPr>
        <w:t>30</w:t>
      </w:r>
      <w:r w:rsidR="00A979E1" w:rsidRPr="003665F5">
        <w:rPr>
          <w:rStyle w:val="affffd"/>
          <w:lang w:val="zh-CN" w:eastAsia="zh-CN" w:bidi="zh-CN"/>
        </w:rPr>
        <w:t xml:space="preserve">| </w:t>
      </w:r>
      <w:r w:rsidR="00D217A2">
        <w:rPr>
          <w:rStyle w:val="affffd"/>
          <w:rFonts w:hint="eastAsia"/>
          <w:lang w:eastAsia="zh-CN"/>
        </w:rPr>
        <w:t>1</w:t>
      </w:r>
      <w:r w:rsidR="00E918F3">
        <w:rPr>
          <w:rStyle w:val="affffd"/>
          <w:rFonts w:hint="eastAsia"/>
          <w:lang w:eastAsia="zh-CN"/>
        </w:rPr>
        <w:t>6</w:t>
      </w:r>
      <w:r w:rsidR="00D217A2">
        <w:rPr>
          <w:rStyle w:val="affffd"/>
          <w:rFonts w:hint="eastAsia"/>
          <w:lang w:eastAsia="zh-CN"/>
        </w:rPr>
        <w:t>:</w:t>
      </w:r>
      <w:r w:rsidR="001E4A31">
        <w:rPr>
          <w:rStyle w:val="affffd"/>
          <w:rFonts w:hint="eastAsia"/>
          <w:lang w:eastAsia="zh-CN"/>
        </w:rPr>
        <w:t>0</w:t>
      </w:r>
      <w:r w:rsidR="00D217A2">
        <w:rPr>
          <w:rStyle w:val="affffd"/>
          <w:rFonts w:hint="eastAsia"/>
          <w:lang w:eastAsia="zh-CN"/>
        </w:rPr>
        <w:t>0</w:t>
      </w:r>
      <w:r w:rsidR="00A979E1">
        <w:rPr>
          <w:lang w:val="zh-CN" w:eastAsia="zh-CN" w:bidi="zh-CN"/>
        </w:rPr>
        <w:t xml:space="preserve"> | </w:t>
      </w:r>
      <w:sdt>
        <w:sdtPr>
          <w:alias w:val="会议地点:"/>
          <w:tag w:val="会议地点:"/>
          <w:id w:val="1910582416"/>
          <w:placeholder>
            <w:docPart w:val="B11D0B8372C148DA811B547FDE318021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fd"/>
          </w:rPr>
          <w:alias w:val="输入地点:"/>
          <w:tag w:val="输入地点:"/>
          <w:id w:val="465398058"/>
          <w:placeholder>
            <w:docPart w:val="CEE79136D31245968B162233183B512C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E918F3">
            <w:rPr>
              <w:rStyle w:val="affffd"/>
              <w:rFonts w:hint="eastAsia"/>
              <w:lang w:eastAsia="zh-CN"/>
            </w:rPr>
            <w:t>理四</w:t>
          </w:r>
          <w:r w:rsidR="00E918F3">
            <w:rPr>
              <w:rStyle w:val="affffd"/>
              <w:rFonts w:hint="eastAsia"/>
              <w:lang w:eastAsia="zh-CN"/>
            </w:rPr>
            <w:t>-226</w:t>
          </w:r>
        </w:sdtContent>
      </w:sdt>
    </w:p>
    <w:tbl>
      <w:tblPr>
        <w:tblW w:w="487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106"/>
        <w:gridCol w:w="5107"/>
      </w:tblGrid>
      <w:tr w:rsidR="00A979E1" w14:paraId="0A9B973B" w14:textId="77777777" w:rsidTr="00D42FE2">
        <w:trPr>
          <w:trHeight w:val="2419"/>
        </w:trPr>
        <w:tc>
          <w:tcPr>
            <w:tcW w:w="5106" w:type="dxa"/>
          </w:tcPr>
          <w:tbl>
            <w:tblPr>
              <w:tblW w:w="5096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276"/>
              <w:gridCol w:w="2820"/>
            </w:tblGrid>
            <w:tr w:rsidR="00A979E1" w14:paraId="58B18475" w14:textId="77777777" w:rsidTr="00D42FE2">
              <w:trPr>
                <w:trHeight w:val="243"/>
              </w:trPr>
              <w:tc>
                <w:tcPr>
                  <w:tcW w:w="2276" w:type="dxa"/>
                  <w:tcBorders>
                    <w:left w:val="nil"/>
                  </w:tcBorders>
                </w:tcPr>
                <w:p w14:paraId="3AC0F7A2" w14:textId="77777777" w:rsidR="00A979E1" w:rsidRPr="00A979E1" w:rsidRDefault="00967CE5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5FBE2AFD6A524A738AFD5CB0C8B197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20" w:type="dxa"/>
                  <w:tcBorders>
                    <w:right w:val="single" w:sz="8" w:space="0" w:color="F07F09" w:themeColor="accent1"/>
                  </w:tcBorders>
                </w:tcPr>
                <w:p w14:paraId="17E8CA9C" w14:textId="77777777" w:rsidR="00A979E1" w:rsidRDefault="002063CA" w:rsidP="00BD7AFB">
                  <w:pPr>
                    <w:spacing w:after="0"/>
                  </w:pPr>
                  <w:r>
                    <w:rPr>
                      <w:rFonts w:hint="eastAsia"/>
                    </w:rPr>
                    <w:t>朱邦杰</w:t>
                  </w:r>
                </w:p>
              </w:tc>
            </w:tr>
            <w:tr w:rsidR="00A979E1" w14:paraId="55341112" w14:textId="77777777" w:rsidTr="00D42FE2">
              <w:trPr>
                <w:trHeight w:val="243"/>
              </w:trPr>
              <w:tc>
                <w:tcPr>
                  <w:tcW w:w="2276" w:type="dxa"/>
                  <w:tcBorders>
                    <w:left w:val="nil"/>
                  </w:tcBorders>
                </w:tcPr>
                <w:p w14:paraId="2D3368C7" w14:textId="77777777" w:rsidR="00A979E1" w:rsidRPr="00A979E1" w:rsidRDefault="00967CE5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63946B85FB02439C89FBFD15986D84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20" w:type="dxa"/>
                  <w:tcBorders>
                    <w:right w:val="single" w:sz="8" w:space="0" w:color="F07F09" w:themeColor="accent1"/>
                  </w:tcBorders>
                </w:tcPr>
                <w:p w14:paraId="28475FD4" w14:textId="50866A67"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第</w:t>
                  </w:r>
                  <w:r w:rsidR="00E918F3">
                    <w:rPr>
                      <w:rFonts w:hint="eastAsia"/>
                    </w:rPr>
                    <w:t>十</w:t>
                  </w:r>
                  <w:r w:rsidR="003820DA">
                    <w:rPr>
                      <w:rFonts w:hint="eastAsia"/>
                    </w:rPr>
                    <w:t>八</w:t>
                  </w:r>
                  <w:r>
                    <w:rPr>
                      <w:rFonts w:hint="eastAsia"/>
                    </w:rPr>
                    <w:t>次小组例会</w:t>
                  </w:r>
                </w:p>
              </w:tc>
            </w:tr>
            <w:tr w:rsidR="00A979E1" w14:paraId="035FCF76" w14:textId="77777777" w:rsidTr="00D42FE2">
              <w:trPr>
                <w:trHeight w:val="236"/>
              </w:trPr>
              <w:sdt>
                <w:sdtPr>
                  <w:alias w:val="主持人:"/>
                  <w:tag w:val="主持人:"/>
                  <w:id w:val="-1618515975"/>
                  <w:placeholder>
                    <w:docPart w:val="06C6F3DC2BCE4979B4FAB4A06667E53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276" w:type="dxa"/>
                      <w:tcBorders>
                        <w:left w:val="nil"/>
                      </w:tcBorders>
                    </w:tcPr>
                    <w:p w14:paraId="497FBD33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20" w:type="dxa"/>
                  <w:tcBorders>
                    <w:right w:val="single" w:sz="8" w:space="0" w:color="F07F09" w:themeColor="accent1"/>
                  </w:tcBorders>
                </w:tcPr>
                <w:p w14:paraId="448A2951" w14:textId="72897307" w:rsidR="00A979E1" w:rsidRDefault="00960A97" w:rsidP="00BD7AFB">
                  <w:pPr>
                    <w:spacing w:after="0"/>
                  </w:pPr>
                  <w:r>
                    <w:rPr>
                      <w:rFonts w:hint="eastAsia"/>
                    </w:rPr>
                    <w:t>朱邦杰</w:t>
                  </w:r>
                </w:p>
              </w:tc>
            </w:tr>
            <w:tr w:rsidR="00A979E1" w14:paraId="420B2409" w14:textId="77777777" w:rsidTr="00D42FE2">
              <w:trPr>
                <w:trHeight w:val="243"/>
              </w:trPr>
              <w:sdt>
                <w:sdtPr>
                  <w:alias w:val="记录员:"/>
                  <w:tag w:val="记录员:"/>
                  <w:id w:val="-1961940283"/>
                  <w:placeholder>
                    <w:docPart w:val="94A035B7B7FB4135BBF26295BF01684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276" w:type="dxa"/>
                      <w:tcBorders>
                        <w:left w:val="nil"/>
                      </w:tcBorders>
                    </w:tcPr>
                    <w:p w14:paraId="0DA69CD7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20" w:type="dxa"/>
                  <w:tcBorders>
                    <w:right w:val="single" w:sz="8" w:space="0" w:color="F07F09" w:themeColor="accent1"/>
                  </w:tcBorders>
                </w:tcPr>
                <w:p w14:paraId="4BDB95B5" w14:textId="423662A5" w:rsidR="00A979E1" w:rsidRDefault="003029FB" w:rsidP="00BD7AFB">
                  <w:pPr>
                    <w:spacing w:after="0"/>
                  </w:pPr>
                  <w:r>
                    <w:rPr>
                      <w:rFonts w:hint="eastAsia"/>
                    </w:rPr>
                    <w:t>徐任</w:t>
                  </w:r>
                </w:p>
              </w:tc>
            </w:tr>
            <w:tr w:rsidR="00A979E1" w14:paraId="7802FA1D" w14:textId="77777777" w:rsidTr="00D42FE2">
              <w:trPr>
                <w:trHeight w:val="243"/>
              </w:trPr>
              <w:sdt>
                <w:sdtPr>
                  <w:alias w:val="计时员:"/>
                  <w:tag w:val="计时员:"/>
                  <w:id w:val="2113625791"/>
                  <w:placeholder>
                    <w:docPart w:val="6A459321A40344F28A204C14DAF5B88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276" w:type="dxa"/>
                      <w:tcBorders>
                        <w:left w:val="nil"/>
                      </w:tcBorders>
                    </w:tcPr>
                    <w:p w14:paraId="40723A99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20" w:type="dxa"/>
                  <w:tcBorders>
                    <w:right w:val="single" w:sz="8" w:space="0" w:color="F07F09" w:themeColor="accent1"/>
                  </w:tcBorders>
                </w:tcPr>
                <w:p w14:paraId="793EC470" w14:textId="77777777" w:rsidR="00A979E1" w:rsidRDefault="002063CA" w:rsidP="00BD7AFB">
                  <w:pPr>
                    <w:spacing w:after="0"/>
                  </w:pPr>
                  <w:r>
                    <w:rPr>
                      <w:rFonts w:hint="eastAsia"/>
                    </w:rPr>
                    <w:t>徐任</w:t>
                  </w:r>
                </w:p>
              </w:tc>
            </w:tr>
          </w:tbl>
          <w:p w14:paraId="25422D70" w14:textId="77777777" w:rsidR="00A979E1" w:rsidRDefault="00A979E1" w:rsidP="00BD7AFB">
            <w:pPr>
              <w:spacing w:after="0"/>
            </w:pPr>
          </w:p>
        </w:tc>
        <w:tc>
          <w:tcPr>
            <w:tcW w:w="5106" w:type="dxa"/>
          </w:tcPr>
          <w:p w14:paraId="3CA46AA2" w14:textId="3E9A36E3" w:rsidR="002063CA" w:rsidRDefault="003D7A72" w:rsidP="005A60F4">
            <w:pPr>
              <w:spacing w:after="0"/>
            </w:pPr>
            <w:r w:rsidRPr="003D7A72">
              <w:rPr>
                <w:noProof/>
              </w:rPr>
              <w:drawing>
                <wp:inline distT="0" distB="0" distL="0" distR="0" wp14:anchorId="1A4BC5BB" wp14:editId="02FA7B15">
                  <wp:extent cx="1432560" cy="1909986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374" cy="1949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0565C3" w14:textId="77777777" w:rsidR="00A979E1" w:rsidRDefault="008C4887" w:rsidP="00A979E1">
      <w:pPr>
        <w:pStyle w:val="1"/>
      </w:pPr>
      <w:r>
        <w:rPr>
          <w:rFonts w:hint="eastAsia"/>
          <w:lang w:eastAsia="zh-CN"/>
        </w:rPr>
        <w:t>任务分配</w:t>
      </w:r>
    </w:p>
    <w:p w14:paraId="001DAD94" w14:textId="50AC8407" w:rsidR="00A979E1" w:rsidRDefault="00967CE5" w:rsidP="006566B5">
      <w:pPr>
        <w:pStyle w:val="21"/>
        <w:ind w:left="0"/>
        <w:rPr>
          <w:lang w:eastAsia="zh-CN"/>
        </w:rPr>
      </w:pPr>
      <w:sdt>
        <w:sdtPr>
          <w:alias w:val="议程 1，议程主题:"/>
          <w:tag w:val="议程 1，议程主题:"/>
          <w:id w:val="-1734764758"/>
          <w:placeholder>
            <w:docPart w:val="E0BC163C6E7A4D3C9AFA50AF7F7E952A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  <w:r w:rsidR="00A979E1">
        <w:rPr>
          <w:lang w:val="zh-CN" w:eastAsia="zh-CN" w:bidi="zh-CN"/>
        </w:rPr>
        <w:t xml:space="preserve"> </w:t>
      </w:r>
      <w:r w:rsidR="003D7A72">
        <w:rPr>
          <w:rStyle w:val="affffd"/>
          <w:rFonts w:hint="eastAsia"/>
          <w:lang w:eastAsia="zh-CN"/>
        </w:rPr>
        <w:t>预评审前任务总结</w:t>
      </w:r>
      <w:r w:rsidR="00A979E1">
        <w:rPr>
          <w:lang w:val="zh-CN" w:eastAsia="zh-CN" w:bidi="zh-CN"/>
        </w:rPr>
        <w:t xml:space="preserve"> | </w:t>
      </w:r>
      <w:sdt>
        <w:sdtPr>
          <w:alias w:val="议程 1，发言者:"/>
          <w:tag w:val="议程 1，发言者:"/>
          <w:id w:val="-1972813609"/>
          <w:placeholder>
            <w:docPart w:val="C8A9940C3D90461B9A17DDE6BCADA55C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发言者</w:t>
          </w:r>
        </w:sdtContent>
      </w:sdt>
      <w:r w:rsidR="00A979E1">
        <w:rPr>
          <w:lang w:val="zh-CN" w:eastAsia="zh-CN" w:bidi="zh-CN"/>
        </w:rPr>
        <w:t xml:space="preserve"> </w:t>
      </w:r>
      <w:r w:rsidR="006438A3">
        <w:rPr>
          <w:rStyle w:val="affffd"/>
          <w:rFonts w:hint="eastAsia"/>
          <w:lang w:eastAsia="zh-CN"/>
        </w:rPr>
        <w:t>朱邦杰</w:t>
      </w:r>
      <w:bookmarkStart w:id="10" w:name="_GoBack"/>
      <w:bookmarkEnd w:id="10"/>
    </w:p>
    <w:p w14:paraId="3858A0BF" w14:textId="022D568C" w:rsidR="00A979E1" w:rsidRDefault="00C55BAC" w:rsidP="00C55BAC">
      <w:pPr>
        <w:ind w:left="0"/>
      </w:pPr>
      <w:r>
        <w:tab/>
      </w:r>
      <w:r w:rsidR="003D7A72">
        <w:rPr>
          <w:rFonts w:hint="eastAsia"/>
        </w:rPr>
        <w:t>由于下周预评审将要开始，组长对接下来需要完成的任务进行了总结，提醒组员如果本周任务较早完成，可以提早准备下周的任务，争取在预评审前完成所有的初稿，充分做好预评审的准备</w:t>
      </w:r>
      <w:r w:rsidR="000E25F7">
        <w:rPr>
          <w:rFonts w:hint="eastAsia"/>
        </w:rPr>
        <w:t>。</w:t>
      </w:r>
    </w:p>
    <w:p w14:paraId="5DAF0068" w14:textId="47AE682E" w:rsidR="0013058B" w:rsidRPr="0013058B" w:rsidRDefault="0013058B" w:rsidP="001E4A31">
      <w:pPr>
        <w:ind w:left="0"/>
      </w:pP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6102"/>
        <w:gridCol w:w="2182"/>
        <w:gridCol w:w="2182"/>
      </w:tblGrid>
      <w:tr w:rsidR="00A979E1" w:rsidRPr="00E52810" w14:paraId="4E2FC407" w14:textId="77777777" w:rsidTr="00442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14:paraId="3B1BA08D" w14:textId="77777777" w:rsidR="00CB50F2" w:rsidRPr="00E52810" w:rsidRDefault="00967CE5" w:rsidP="00E52810">
            <w:sdt>
              <w:sdtPr>
                <w:alias w:val="议程 1，拟办事项:"/>
                <w:tag w:val="议程 1，拟办事项:"/>
                <w:id w:val="810443476"/>
                <w:placeholder>
                  <w:docPart w:val="44390A93D78A43BCB42B16B234D13EFF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1，负责人:"/>
            <w:tag w:val="议程 1，负责人:"/>
            <w:id w:val="352783267"/>
            <w:placeholder>
              <w:docPart w:val="ED4A2C3F9EFB4BA28B22CAE1EEBB828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2DEB131F" w14:textId="77777777" w:rsidR="00A979E1" w:rsidRPr="00E52810" w:rsidRDefault="00A979E1" w:rsidP="00E5281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  <w:sdt>
          <w:sdtPr>
            <w:alias w:val="议程 1，截止日期:"/>
            <w:tag w:val="议程 1，截止日期:"/>
            <w:id w:val="1450979630"/>
            <w:placeholder>
              <w:docPart w:val="1012823ABD8B4848BC8C93F4875732C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2E495432" w14:textId="77777777" w:rsidR="00A979E1" w:rsidRPr="00E52810" w:rsidRDefault="00A979E1" w:rsidP="00E52810">
                <w:r w:rsidRPr="00E52810">
                  <w:rPr>
                    <w:lang w:val="zh-CN" w:bidi="zh-CN"/>
                  </w:rPr>
                  <w:t>截止日期</w:t>
                </w:r>
              </w:p>
            </w:tc>
          </w:sdtContent>
        </w:sdt>
      </w:tr>
      <w:tr w:rsidR="009C15F0" w:rsidRPr="00E52810" w14:paraId="5DD2AA32" w14:textId="77777777" w:rsidTr="00F93735">
        <w:tc>
          <w:tcPr>
            <w:tcW w:w="6102" w:type="dxa"/>
          </w:tcPr>
          <w:p w14:paraId="46B2E5A6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2182" w:type="dxa"/>
          </w:tcPr>
          <w:p w14:paraId="5820DA82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徐任</w:t>
            </w:r>
          </w:p>
        </w:tc>
        <w:tc>
          <w:tcPr>
            <w:tcW w:w="2182" w:type="dxa"/>
          </w:tcPr>
          <w:p w14:paraId="7F6B98D2" w14:textId="2A494675" w:rsidR="009C15F0" w:rsidRPr="00E52810" w:rsidRDefault="009C15F0" w:rsidP="00F93735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D42FE2"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496BFB">
              <w:rPr>
                <w:lang w:val="zh-CN" w:bidi="zh-CN"/>
              </w:rPr>
              <w:t>30</w:t>
            </w:r>
            <w:r w:rsidRPr="00E52810">
              <w:rPr>
                <w:lang w:val="zh-CN" w:bidi="zh-CN"/>
              </w:rPr>
              <w:t xml:space="preserve">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9C15F0" w:rsidRPr="00E52810" w14:paraId="73A47C83" w14:textId="77777777" w:rsidTr="00F93735">
        <w:tc>
          <w:tcPr>
            <w:tcW w:w="6102" w:type="dxa"/>
          </w:tcPr>
          <w:p w14:paraId="75D82E61" w14:textId="77777777" w:rsidR="009C15F0" w:rsidRPr="00E52810" w:rsidRDefault="009C15F0" w:rsidP="00F93735">
            <w:pPr>
              <w:ind w:left="0"/>
            </w:pPr>
            <w:r>
              <w:rPr>
                <w:rFonts w:hint="eastAsia"/>
              </w:rPr>
              <w:t>文档完善</w:t>
            </w:r>
          </w:p>
        </w:tc>
        <w:tc>
          <w:tcPr>
            <w:tcW w:w="2182" w:type="dxa"/>
          </w:tcPr>
          <w:p w14:paraId="017846DD" w14:textId="77777777" w:rsidR="009C15F0" w:rsidRPr="00E52810" w:rsidRDefault="009C15F0" w:rsidP="00F93735">
            <w:pPr>
              <w:ind w:left="0"/>
            </w:pPr>
            <w:r>
              <w:rPr>
                <w:rFonts w:hint="eastAsia"/>
              </w:rPr>
              <w:t>全员</w:t>
            </w:r>
          </w:p>
        </w:tc>
        <w:tc>
          <w:tcPr>
            <w:tcW w:w="2182" w:type="dxa"/>
          </w:tcPr>
          <w:p w14:paraId="7E433711" w14:textId="3AF68887" w:rsidR="009C15F0" w:rsidRPr="00E52810" w:rsidRDefault="009C15F0" w:rsidP="00F93735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D42FE2"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496BFB">
              <w:rPr>
                <w:lang w:val="zh-CN" w:bidi="zh-CN"/>
              </w:rPr>
              <w:t>30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9C15F0" w:rsidRPr="00E52810" w14:paraId="19D38881" w14:textId="77777777" w:rsidTr="00F93735">
        <w:tc>
          <w:tcPr>
            <w:tcW w:w="6102" w:type="dxa"/>
          </w:tcPr>
          <w:p w14:paraId="0849A434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2182" w:type="dxa"/>
          </w:tcPr>
          <w:p w14:paraId="0C2D270D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徐任</w:t>
            </w:r>
          </w:p>
        </w:tc>
        <w:tc>
          <w:tcPr>
            <w:tcW w:w="2182" w:type="dxa"/>
          </w:tcPr>
          <w:p w14:paraId="3B3FCE21" w14:textId="76150DD6" w:rsidR="009C15F0" w:rsidRPr="00EF62AF" w:rsidRDefault="009C15F0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D42FE2"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496BFB">
              <w:rPr>
                <w:lang w:val="zh-CN" w:bidi="zh-CN"/>
              </w:rPr>
              <w:t>30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0E25F7" w14:paraId="1577B933" w14:textId="77777777" w:rsidTr="00F93735">
        <w:tc>
          <w:tcPr>
            <w:tcW w:w="6102" w:type="dxa"/>
          </w:tcPr>
          <w:p w14:paraId="4A4DD94E" w14:textId="6083E635" w:rsidR="000E25F7" w:rsidRDefault="000E25F7" w:rsidP="00F93735">
            <w:pPr>
              <w:ind w:left="0"/>
            </w:pPr>
            <w:r>
              <w:rPr>
                <w:rFonts w:hint="eastAsia"/>
              </w:rPr>
              <w:t>甘特图更新</w:t>
            </w:r>
          </w:p>
        </w:tc>
        <w:tc>
          <w:tcPr>
            <w:tcW w:w="2182" w:type="dxa"/>
          </w:tcPr>
          <w:p w14:paraId="27966818" w14:textId="680F2E6B" w:rsidR="000E25F7" w:rsidRDefault="000E25F7" w:rsidP="00F93735">
            <w:pPr>
              <w:ind w:left="0"/>
            </w:pPr>
            <w:r>
              <w:rPr>
                <w:rFonts w:hint="eastAsia"/>
              </w:rPr>
              <w:t>牛旷野</w:t>
            </w:r>
          </w:p>
        </w:tc>
        <w:tc>
          <w:tcPr>
            <w:tcW w:w="2182" w:type="dxa"/>
          </w:tcPr>
          <w:p w14:paraId="502423A1" w14:textId="6F713E40" w:rsidR="000E25F7" w:rsidRDefault="000E25F7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D42FE2"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496BFB">
              <w:rPr>
                <w:lang w:val="zh-CN" w:bidi="zh-CN"/>
              </w:rPr>
              <w:t>30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D42FE2" w14:paraId="322B98CB" w14:textId="77777777" w:rsidTr="00F93735">
        <w:tc>
          <w:tcPr>
            <w:tcW w:w="6102" w:type="dxa"/>
          </w:tcPr>
          <w:p w14:paraId="7187BD8E" w14:textId="2FB4DA01" w:rsidR="00D42FE2" w:rsidRDefault="003D7A72" w:rsidP="00F93735">
            <w:pPr>
              <w:ind w:left="0"/>
            </w:pPr>
            <w:r>
              <w:rPr>
                <w:rFonts w:hint="eastAsia"/>
              </w:rPr>
              <w:t>用户、游客测试用例</w:t>
            </w:r>
          </w:p>
        </w:tc>
        <w:tc>
          <w:tcPr>
            <w:tcW w:w="2182" w:type="dxa"/>
          </w:tcPr>
          <w:p w14:paraId="7F7FE8FE" w14:textId="3C9FE92A" w:rsidR="00D42FE2" w:rsidRDefault="003D7A72" w:rsidP="00F93735">
            <w:pPr>
              <w:ind w:left="0"/>
            </w:pPr>
            <w:r>
              <w:rPr>
                <w:rFonts w:hint="eastAsia"/>
              </w:rPr>
              <w:t>童峻涛</w:t>
            </w:r>
          </w:p>
        </w:tc>
        <w:tc>
          <w:tcPr>
            <w:tcW w:w="2182" w:type="dxa"/>
          </w:tcPr>
          <w:p w14:paraId="691A5494" w14:textId="3C51A1DF" w:rsidR="00D42FE2" w:rsidRDefault="00D42FE2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496BFB">
              <w:rPr>
                <w:lang w:val="zh-CN" w:bidi="zh-CN"/>
              </w:rPr>
              <w:t>30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3D7A72" w14:paraId="264869BC" w14:textId="77777777" w:rsidTr="00F93735">
        <w:tc>
          <w:tcPr>
            <w:tcW w:w="6102" w:type="dxa"/>
          </w:tcPr>
          <w:p w14:paraId="61FA2347" w14:textId="5E5DC425" w:rsidR="003D7A72" w:rsidRDefault="003D7A72" w:rsidP="00F93735">
            <w:pPr>
              <w:ind w:left="0"/>
            </w:pPr>
            <w:r>
              <w:rPr>
                <w:rFonts w:hint="eastAsia"/>
              </w:rPr>
              <w:t>管理员测试用例</w:t>
            </w:r>
          </w:p>
        </w:tc>
        <w:tc>
          <w:tcPr>
            <w:tcW w:w="2182" w:type="dxa"/>
          </w:tcPr>
          <w:p w14:paraId="54284291" w14:textId="43DBBDB9" w:rsidR="003D7A72" w:rsidRDefault="003D7A72" w:rsidP="00F93735">
            <w:pPr>
              <w:ind w:left="0"/>
            </w:pPr>
            <w:r>
              <w:rPr>
                <w:rFonts w:hint="eastAsia"/>
              </w:rPr>
              <w:t>牛旷野</w:t>
            </w:r>
          </w:p>
        </w:tc>
        <w:tc>
          <w:tcPr>
            <w:tcW w:w="2182" w:type="dxa"/>
          </w:tcPr>
          <w:p w14:paraId="278EA478" w14:textId="1C4DCBEC" w:rsidR="003D7A72" w:rsidRDefault="003D7A72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496BFB">
              <w:rPr>
                <w:lang w:val="zh-CN" w:bidi="zh-CN"/>
              </w:rPr>
              <w:t>30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D42FE2" w14:paraId="1BDB15AA" w14:textId="77777777" w:rsidTr="00F93735">
        <w:tc>
          <w:tcPr>
            <w:tcW w:w="6102" w:type="dxa"/>
          </w:tcPr>
          <w:p w14:paraId="1364EF75" w14:textId="3424BBCF" w:rsidR="00D42FE2" w:rsidRDefault="00D42FE2" w:rsidP="00F93735">
            <w:pPr>
              <w:ind w:left="0"/>
            </w:pPr>
            <w:r>
              <w:rPr>
                <w:rFonts w:hint="eastAsia"/>
              </w:rPr>
              <w:t>界面原型完善</w:t>
            </w:r>
          </w:p>
        </w:tc>
        <w:tc>
          <w:tcPr>
            <w:tcW w:w="2182" w:type="dxa"/>
          </w:tcPr>
          <w:p w14:paraId="224307A4" w14:textId="639322C9" w:rsidR="00D42FE2" w:rsidRDefault="00D42FE2" w:rsidP="00F93735">
            <w:pPr>
              <w:ind w:left="0"/>
            </w:pPr>
            <w:r>
              <w:rPr>
                <w:rFonts w:hint="eastAsia"/>
              </w:rPr>
              <w:t>刘哲</w:t>
            </w:r>
          </w:p>
        </w:tc>
        <w:tc>
          <w:tcPr>
            <w:tcW w:w="2182" w:type="dxa"/>
          </w:tcPr>
          <w:p w14:paraId="0088D189" w14:textId="6AA4249E" w:rsidR="00D42FE2" w:rsidRDefault="00D42FE2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496BFB">
              <w:rPr>
                <w:lang w:val="zh-CN" w:bidi="zh-CN"/>
              </w:rPr>
              <w:t>30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3D7A72" w14:paraId="4DD23F33" w14:textId="77777777" w:rsidTr="00F93735">
        <w:tc>
          <w:tcPr>
            <w:tcW w:w="6102" w:type="dxa"/>
          </w:tcPr>
          <w:p w14:paraId="4FD69DEC" w14:textId="0AAF8423" w:rsidR="003D7A72" w:rsidRDefault="003D7A72" w:rsidP="00F93735">
            <w:pPr>
              <w:ind w:left="0"/>
            </w:pPr>
            <w:r>
              <w:rPr>
                <w:rFonts w:hint="eastAsia"/>
              </w:rPr>
              <w:t>状态机图、顺序图</w:t>
            </w:r>
          </w:p>
        </w:tc>
        <w:tc>
          <w:tcPr>
            <w:tcW w:w="2182" w:type="dxa"/>
          </w:tcPr>
          <w:p w14:paraId="7775478A" w14:textId="3CD1B1E7" w:rsidR="003D7A72" w:rsidRDefault="003D7A72" w:rsidP="00F93735">
            <w:pPr>
              <w:ind w:left="0"/>
            </w:pPr>
            <w:r>
              <w:rPr>
                <w:rFonts w:hint="eastAsia"/>
              </w:rPr>
              <w:t>徐任</w:t>
            </w:r>
          </w:p>
        </w:tc>
        <w:tc>
          <w:tcPr>
            <w:tcW w:w="2182" w:type="dxa"/>
          </w:tcPr>
          <w:p w14:paraId="69466D0B" w14:textId="0768D6BF" w:rsidR="003D7A72" w:rsidRDefault="003D7A72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496BFB">
              <w:rPr>
                <w:lang w:val="zh-CN" w:bidi="zh-CN"/>
              </w:rPr>
              <w:t>30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0E25F7" w14:paraId="1CA8B849" w14:textId="77777777" w:rsidTr="00F93735">
        <w:tc>
          <w:tcPr>
            <w:tcW w:w="6102" w:type="dxa"/>
          </w:tcPr>
          <w:p w14:paraId="3A5B16CF" w14:textId="013C3384" w:rsidR="000E25F7" w:rsidRDefault="000E25F7" w:rsidP="000E25F7">
            <w:pPr>
              <w:ind w:left="0"/>
            </w:pPr>
            <w:r>
              <w:rPr>
                <w:rFonts w:hint="eastAsia"/>
              </w:rPr>
              <w:t>绩效评价</w:t>
            </w:r>
          </w:p>
        </w:tc>
        <w:tc>
          <w:tcPr>
            <w:tcW w:w="2182" w:type="dxa"/>
          </w:tcPr>
          <w:p w14:paraId="5386CEF3" w14:textId="4BAC829E" w:rsidR="000E25F7" w:rsidRDefault="000E25F7" w:rsidP="000E25F7">
            <w:pPr>
              <w:ind w:left="0"/>
            </w:pPr>
            <w:r>
              <w:rPr>
                <w:rFonts w:hint="eastAsia"/>
              </w:rPr>
              <w:t>全员</w:t>
            </w:r>
          </w:p>
        </w:tc>
        <w:tc>
          <w:tcPr>
            <w:tcW w:w="2182" w:type="dxa"/>
          </w:tcPr>
          <w:p w14:paraId="75BE329D" w14:textId="2CACD6BD" w:rsidR="000E25F7" w:rsidRDefault="000E25F7" w:rsidP="000E25F7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3D7A72"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496BFB">
              <w:rPr>
                <w:lang w:val="zh-CN" w:bidi="zh-CN"/>
              </w:rPr>
              <w:t>30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</w:tbl>
    <w:p w14:paraId="414992FB" w14:textId="77777777" w:rsidR="009C15F0" w:rsidRDefault="00967CE5" w:rsidP="009C15F0">
      <w:pPr>
        <w:ind w:left="142"/>
      </w:pPr>
      <w:sdt>
        <w:sdtPr>
          <w:alias w:val="特别备注:"/>
          <w:tag w:val="特别备注:"/>
          <w:id w:val="2083322904"/>
          <w:placeholder>
            <w:docPart w:val="4A22134955A94554A1A2F71A2869DB15"/>
          </w:placeholder>
          <w:temporary/>
          <w:showingPlcHdr/>
          <w15:appearance w15:val="hidden"/>
        </w:sdtPr>
        <w:sdtEndPr/>
        <w:sdtContent>
          <w:r w:rsidR="009C15F0">
            <w:rPr>
              <w:lang w:val="zh-CN" w:bidi="zh-CN"/>
            </w:rPr>
            <w:t>特别备注</w:t>
          </w:r>
        </w:sdtContent>
      </w:sdt>
      <w:sdt>
        <w:sdtPr>
          <w:alias w:val="在此处输入其他备注:"/>
          <w:tag w:val="在此处输入其他备注:"/>
          <w:id w:val="1654802240"/>
          <w:placeholder>
            <w:docPart w:val="DD3AB025817248A582D4E9128A4C342D"/>
          </w:placeholder>
          <w:temporary/>
          <w:showingPlcHdr/>
          <w15:appearance w15:val="hidden"/>
        </w:sdtPr>
        <w:sdtEndPr/>
        <w:sdtContent>
          <w:r w:rsidR="009C15F0">
            <w:rPr>
              <w:lang w:val="zh-CN" w:bidi="zh-CN"/>
            </w:rPr>
            <w:t>在此处键入其他备注</w:t>
          </w:r>
        </w:sdtContent>
      </w:sdt>
    </w:p>
    <w:p w14:paraId="0A479BB9" w14:textId="1686A69F" w:rsidR="0017681F" w:rsidRPr="009C15F0" w:rsidRDefault="0017681F" w:rsidP="0052417A">
      <w:pPr>
        <w:ind w:left="142"/>
      </w:pPr>
    </w:p>
    <w:sectPr w:rsidR="0017681F" w:rsidRPr="009C15F0" w:rsidSect="00E438EE">
      <w:footerReference w:type="default" r:id="rId11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96B12" w14:textId="77777777" w:rsidR="00967CE5" w:rsidRDefault="00967CE5">
      <w:pPr>
        <w:spacing w:after="0"/>
      </w:pPr>
      <w:r>
        <w:separator/>
      </w:r>
    </w:p>
  </w:endnote>
  <w:endnote w:type="continuationSeparator" w:id="0">
    <w:p w14:paraId="7E6CE2E3" w14:textId="77777777" w:rsidR="00967CE5" w:rsidRDefault="00967C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Peninim MT">
    <w:altName w:val="Segoe Print"/>
    <w:charset w:val="00"/>
    <w:family w:val="auto"/>
    <w:pitch w:val="default"/>
    <w:sig w:usb0="80000843" w:usb1="40000002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44B9" w14:textId="77777777" w:rsidR="00BD7AFB" w:rsidRDefault="00BD7AFB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9573F" w14:textId="77777777" w:rsidR="00967CE5" w:rsidRDefault="00967CE5">
      <w:pPr>
        <w:spacing w:after="0"/>
      </w:pPr>
      <w:r>
        <w:separator/>
      </w:r>
    </w:p>
  </w:footnote>
  <w:footnote w:type="continuationSeparator" w:id="0">
    <w:p w14:paraId="4DE6206E" w14:textId="77777777" w:rsidR="00967CE5" w:rsidRDefault="00967C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2303D"/>
    <w:rsid w:val="000332EF"/>
    <w:rsid w:val="000413EA"/>
    <w:rsid w:val="0005565B"/>
    <w:rsid w:val="00057106"/>
    <w:rsid w:val="00061F61"/>
    <w:rsid w:val="00064C56"/>
    <w:rsid w:val="00070820"/>
    <w:rsid w:val="000E25F7"/>
    <w:rsid w:val="001005E5"/>
    <w:rsid w:val="00107A25"/>
    <w:rsid w:val="001118FD"/>
    <w:rsid w:val="0013058B"/>
    <w:rsid w:val="00152CC8"/>
    <w:rsid w:val="0017681F"/>
    <w:rsid w:val="001C4546"/>
    <w:rsid w:val="001E4A31"/>
    <w:rsid w:val="002001D9"/>
    <w:rsid w:val="002063CA"/>
    <w:rsid w:val="002B537B"/>
    <w:rsid w:val="002B6C94"/>
    <w:rsid w:val="002E5E8B"/>
    <w:rsid w:val="002E7469"/>
    <w:rsid w:val="002F4ABE"/>
    <w:rsid w:val="003029FB"/>
    <w:rsid w:val="003375B7"/>
    <w:rsid w:val="003820DA"/>
    <w:rsid w:val="003B1BCE"/>
    <w:rsid w:val="003C1B81"/>
    <w:rsid w:val="003C6B6C"/>
    <w:rsid w:val="003D7A72"/>
    <w:rsid w:val="0041439B"/>
    <w:rsid w:val="00440207"/>
    <w:rsid w:val="004428B6"/>
    <w:rsid w:val="00444D8F"/>
    <w:rsid w:val="00496BFB"/>
    <w:rsid w:val="004C5BD1"/>
    <w:rsid w:val="00504A82"/>
    <w:rsid w:val="0052417A"/>
    <w:rsid w:val="0052642B"/>
    <w:rsid w:val="00557792"/>
    <w:rsid w:val="0057719E"/>
    <w:rsid w:val="005A60F4"/>
    <w:rsid w:val="005E7D19"/>
    <w:rsid w:val="006438A3"/>
    <w:rsid w:val="006566B5"/>
    <w:rsid w:val="0066086F"/>
    <w:rsid w:val="00672A6F"/>
    <w:rsid w:val="006928B4"/>
    <w:rsid w:val="006A6B2F"/>
    <w:rsid w:val="006C2782"/>
    <w:rsid w:val="006D571F"/>
    <w:rsid w:val="006F5A3F"/>
    <w:rsid w:val="00714174"/>
    <w:rsid w:val="007253CC"/>
    <w:rsid w:val="00757478"/>
    <w:rsid w:val="00770F0C"/>
    <w:rsid w:val="007B41F4"/>
    <w:rsid w:val="007F6752"/>
    <w:rsid w:val="008431CB"/>
    <w:rsid w:val="0089712C"/>
    <w:rsid w:val="008A07D2"/>
    <w:rsid w:val="008C4887"/>
    <w:rsid w:val="008E2FAF"/>
    <w:rsid w:val="00914AE1"/>
    <w:rsid w:val="0093449B"/>
    <w:rsid w:val="00960A97"/>
    <w:rsid w:val="00967CE5"/>
    <w:rsid w:val="009916AE"/>
    <w:rsid w:val="009A0667"/>
    <w:rsid w:val="009B3E66"/>
    <w:rsid w:val="009B4DFE"/>
    <w:rsid w:val="009C15F0"/>
    <w:rsid w:val="00A21DD0"/>
    <w:rsid w:val="00A44497"/>
    <w:rsid w:val="00A46995"/>
    <w:rsid w:val="00A979E1"/>
    <w:rsid w:val="00B45E12"/>
    <w:rsid w:val="00BC4F10"/>
    <w:rsid w:val="00BD30AE"/>
    <w:rsid w:val="00BD7AFB"/>
    <w:rsid w:val="00C068AA"/>
    <w:rsid w:val="00C51E7E"/>
    <w:rsid w:val="00C53CD3"/>
    <w:rsid w:val="00C55BAC"/>
    <w:rsid w:val="00C84EE2"/>
    <w:rsid w:val="00C9013A"/>
    <w:rsid w:val="00CA3AEB"/>
    <w:rsid w:val="00CB50F2"/>
    <w:rsid w:val="00CF5C61"/>
    <w:rsid w:val="00D217A2"/>
    <w:rsid w:val="00D36E05"/>
    <w:rsid w:val="00D42FE2"/>
    <w:rsid w:val="00D6466C"/>
    <w:rsid w:val="00D83214"/>
    <w:rsid w:val="00D90A37"/>
    <w:rsid w:val="00D92EF5"/>
    <w:rsid w:val="00DC2307"/>
    <w:rsid w:val="00DC76D2"/>
    <w:rsid w:val="00E438EE"/>
    <w:rsid w:val="00E52810"/>
    <w:rsid w:val="00E70F21"/>
    <w:rsid w:val="00E91705"/>
    <w:rsid w:val="00E918F3"/>
    <w:rsid w:val="00EB43FE"/>
    <w:rsid w:val="00ED1CA3"/>
    <w:rsid w:val="00EF62AF"/>
    <w:rsid w:val="00F45ED3"/>
    <w:rsid w:val="00F560A1"/>
    <w:rsid w:val="00FA08E4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14BCB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598550438441CCB04FDF9E323A02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CBF6D4-A35B-484F-9C83-E2DDFC245599}"/>
      </w:docPartPr>
      <w:docPartBody>
        <w:p w:rsidR="00A64A2F" w:rsidRDefault="00A43137">
          <w:pPr>
            <w:pStyle w:val="82598550438441CCB04FDF9E323A028F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361C5B51EF284BE897B789D070A85F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D58925-81EA-4E23-B692-55FE98DBA6BA}"/>
      </w:docPartPr>
      <w:docPartBody>
        <w:p w:rsidR="00A64A2F" w:rsidRDefault="00A43137">
          <w:pPr>
            <w:pStyle w:val="361C5B51EF284BE897B789D070A85F0E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B11D0B8372C148DA811B547FDE3180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394C1-5156-4AA3-B585-26333ED81B94}"/>
      </w:docPartPr>
      <w:docPartBody>
        <w:p w:rsidR="00A64A2F" w:rsidRDefault="00A43137">
          <w:pPr>
            <w:pStyle w:val="B11D0B8372C148DA811B547FDE318021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EE79136D31245968B162233183B51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EBC02E-6E8F-49F6-91AB-0CEF02F5EF95}"/>
      </w:docPartPr>
      <w:docPartBody>
        <w:p w:rsidR="00A64A2F" w:rsidRDefault="00A43137">
          <w:pPr>
            <w:pStyle w:val="CEE79136D31245968B162233183B512C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FBE2AFD6A524A738AFD5CB0C8B197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11F757-1438-4D0D-9251-98B99085C078}"/>
      </w:docPartPr>
      <w:docPartBody>
        <w:p w:rsidR="00A64A2F" w:rsidRDefault="00A43137">
          <w:pPr>
            <w:pStyle w:val="5FBE2AFD6A524A738AFD5CB0C8B1978E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63946B85FB02439C89FBFD15986D84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07B598-856C-4BB6-8524-87BD9EAD333F}"/>
      </w:docPartPr>
      <w:docPartBody>
        <w:p w:rsidR="00A64A2F" w:rsidRDefault="00A43137">
          <w:pPr>
            <w:pStyle w:val="63946B85FB02439C89FBFD15986D84DC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06C6F3DC2BCE4979B4FAB4A06667E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27A2C5-ECF4-46D4-89DC-021EC1506D7E}"/>
      </w:docPartPr>
      <w:docPartBody>
        <w:p w:rsidR="00A64A2F" w:rsidRDefault="00A43137">
          <w:pPr>
            <w:pStyle w:val="06C6F3DC2BCE4979B4FAB4A06667E53F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94A035B7B7FB4135BBF26295BF0168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2CBCE-D002-4D51-8A02-6FDFB94D9FFE}"/>
      </w:docPartPr>
      <w:docPartBody>
        <w:p w:rsidR="00A64A2F" w:rsidRDefault="00A43137">
          <w:pPr>
            <w:pStyle w:val="94A035B7B7FB4135BBF26295BF016848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6A459321A40344F28A204C14DAF5B8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29B9C-C501-4925-8346-087F4711CFED}"/>
      </w:docPartPr>
      <w:docPartBody>
        <w:p w:rsidR="00A64A2F" w:rsidRDefault="00A43137">
          <w:pPr>
            <w:pStyle w:val="6A459321A40344F28A204C14DAF5B887"/>
          </w:pPr>
          <w:r w:rsidRPr="00A979E1">
            <w:rPr>
              <w:lang w:val="zh-CN" w:bidi="zh-CN"/>
            </w:rPr>
            <w:t>计时员</w:t>
          </w:r>
        </w:p>
      </w:docPartBody>
    </w:docPart>
    <w:docPart>
      <w:docPartPr>
        <w:name w:val="E0BC163C6E7A4D3C9AFA50AF7F7E95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1D25F2-D29A-4980-B73C-37DF17CB7064}"/>
      </w:docPartPr>
      <w:docPartBody>
        <w:p w:rsidR="00A64A2F" w:rsidRDefault="00A43137">
          <w:pPr>
            <w:pStyle w:val="E0BC163C6E7A4D3C9AFA50AF7F7E952A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C8A9940C3D90461B9A17DDE6BCADA5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D75E6C-47B5-45F9-9058-24BF1AB01F32}"/>
      </w:docPartPr>
      <w:docPartBody>
        <w:p w:rsidR="00A64A2F" w:rsidRDefault="00A43137">
          <w:pPr>
            <w:pStyle w:val="C8A9940C3D90461B9A17DDE6BCADA55C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44390A93D78A43BCB42B16B234D13E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9F783-E3BC-4361-BD41-15927E7D972F}"/>
      </w:docPartPr>
      <w:docPartBody>
        <w:p w:rsidR="00A64A2F" w:rsidRDefault="00A43137">
          <w:pPr>
            <w:pStyle w:val="44390A93D78A43BCB42B16B234D13EFF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ED4A2C3F9EFB4BA28B22CAE1EEBB82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99142B-DEF1-4F47-ABB9-CCE219373168}"/>
      </w:docPartPr>
      <w:docPartBody>
        <w:p w:rsidR="00A64A2F" w:rsidRDefault="00A43137">
          <w:pPr>
            <w:pStyle w:val="ED4A2C3F9EFB4BA28B22CAE1EEBB8287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1012823ABD8B4848BC8C93F4875732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9BA0B6-9712-4DAA-AE26-9CEDE1B05AB4}"/>
      </w:docPartPr>
      <w:docPartBody>
        <w:p w:rsidR="00A64A2F" w:rsidRDefault="00A43137">
          <w:pPr>
            <w:pStyle w:val="1012823ABD8B4848BC8C93F4875732C2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4A22134955A94554A1A2F71A2869DB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2957A7-BC49-4DFF-A8CB-3CA4E348EE73}"/>
      </w:docPartPr>
      <w:docPartBody>
        <w:p w:rsidR="00A147E6" w:rsidRDefault="008A0840" w:rsidP="008A0840">
          <w:pPr>
            <w:pStyle w:val="4A22134955A94554A1A2F71A2869DB15"/>
          </w:pPr>
          <w:r>
            <w:rPr>
              <w:lang w:val="zh-CN" w:bidi="zh-CN"/>
            </w:rPr>
            <w:t>特别备注</w:t>
          </w:r>
        </w:p>
      </w:docPartBody>
    </w:docPart>
    <w:docPart>
      <w:docPartPr>
        <w:name w:val="DD3AB025817248A582D4E9128A4C34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A3CA80-D442-42AB-954C-98E9AAAEA0EA}"/>
      </w:docPartPr>
      <w:docPartBody>
        <w:p w:rsidR="00A147E6" w:rsidRDefault="008A0840" w:rsidP="008A0840">
          <w:pPr>
            <w:pStyle w:val="DD3AB025817248A582D4E9128A4C342D"/>
          </w:pPr>
          <w:r>
            <w:rPr>
              <w:lang w:val="zh-CN" w:bidi="zh-CN"/>
            </w:rPr>
            <w:t>在此处键入其他备注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Peninim MT">
    <w:altName w:val="Segoe Print"/>
    <w:charset w:val="00"/>
    <w:family w:val="auto"/>
    <w:pitch w:val="default"/>
    <w:sig w:usb0="80000843" w:usb1="40000002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027271"/>
    <w:rsid w:val="00077283"/>
    <w:rsid w:val="00092156"/>
    <w:rsid w:val="000B2196"/>
    <w:rsid w:val="00157D2B"/>
    <w:rsid w:val="00162AF1"/>
    <w:rsid w:val="002566F6"/>
    <w:rsid w:val="002D2C9B"/>
    <w:rsid w:val="0045762F"/>
    <w:rsid w:val="004742ED"/>
    <w:rsid w:val="00483966"/>
    <w:rsid w:val="005678D5"/>
    <w:rsid w:val="008466C5"/>
    <w:rsid w:val="008752D8"/>
    <w:rsid w:val="008A0840"/>
    <w:rsid w:val="00962C27"/>
    <w:rsid w:val="00973286"/>
    <w:rsid w:val="00982E73"/>
    <w:rsid w:val="00A147E6"/>
    <w:rsid w:val="00A43137"/>
    <w:rsid w:val="00A64A2F"/>
    <w:rsid w:val="00B07E35"/>
    <w:rsid w:val="00B64B99"/>
    <w:rsid w:val="00BE7036"/>
    <w:rsid w:val="00D77ADD"/>
    <w:rsid w:val="00DD69E4"/>
    <w:rsid w:val="00DF2162"/>
    <w:rsid w:val="00DF667B"/>
    <w:rsid w:val="00FC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4A22134955A94554A1A2F71A2869DB15">
    <w:name w:val="4A22134955A94554A1A2F71A2869DB15"/>
    <w:rsid w:val="008A0840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DD3AB025817248A582D4E9128A4C342D">
    <w:name w:val="DD3AB025817248A582D4E9128A4C342D"/>
    <w:rsid w:val="008A084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C0FEE3-40E8-40E6-AC87-9E1772AC3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91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Administrator</cp:lastModifiedBy>
  <cp:revision>19</cp:revision>
  <cp:lastPrinted>2017-07-31T08:20:00Z</cp:lastPrinted>
  <dcterms:created xsi:type="dcterms:W3CDTF">2021-03-13T05:07:00Z</dcterms:created>
  <dcterms:modified xsi:type="dcterms:W3CDTF">2021-06-17T07:43:00Z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