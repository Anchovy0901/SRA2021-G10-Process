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4601D8DC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96182B">
        <w:rPr>
          <w:rFonts w:hint="eastAsia"/>
          <w:lang w:eastAsia="zh-CN"/>
        </w:rPr>
        <w:t>八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7FED50DD" w:rsidR="00A979E1" w:rsidRDefault="00397581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96182B">
        <w:rPr>
          <w:rStyle w:val="affffd"/>
          <w:rFonts w:hint="eastAsia"/>
          <w:lang w:eastAsia="zh-CN"/>
        </w:rPr>
        <w:t>4</w:t>
      </w:r>
      <w:r w:rsidR="00D217A2">
        <w:rPr>
          <w:rStyle w:val="affffd"/>
          <w:rFonts w:hint="eastAsia"/>
          <w:lang w:eastAsia="zh-CN"/>
        </w:rPr>
        <w:t>.</w:t>
      </w:r>
      <w:r w:rsidR="0096182B">
        <w:rPr>
          <w:rStyle w:val="affffd"/>
          <w:rFonts w:hint="eastAsia"/>
          <w:lang w:eastAsia="zh-CN"/>
        </w:rPr>
        <w:t>05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96182B">
        <w:rPr>
          <w:rStyle w:val="affffd"/>
          <w:rFonts w:hint="eastAsia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:</w:t>
      </w:r>
      <w:r w:rsidR="0096182B">
        <w:rPr>
          <w:rStyle w:val="affffd"/>
          <w:rFonts w:hint="eastAsia"/>
          <w:lang w:eastAsia="zh-CN"/>
        </w:rPr>
        <w:t>0</w:t>
      </w:r>
      <w:r w:rsidR="00D217A2">
        <w:rPr>
          <w:rStyle w:val="affffd"/>
          <w:rFonts w:hint="eastAsia"/>
          <w:lang w:eastAsia="zh-CN"/>
        </w:rPr>
        <w:t>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96182B">
            <w:rPr>
              <w:rStyle w:val="affffd"/>
              <w:rFonts w:hint="eastAsia"/>
              <w:lang w:eastAsia="zh-CN"/>
            </w:rPr>
            <w:t>线上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14:paraId="0A9B973B" w14:textId="77777777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14:paraId="58B18475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3AC0F7A2" w14:textId="77777777" w:rsidR="00A979E1" w:rsidRPr="00A979E1" w:rsidRDefault="00397581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2D3368C7" w14:textId="77777777" w:rsidR="00A979E1" w:rsidRPr="00A979E1" w:rsidRDefault="00397581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8475FD4" w14:textId="08DBB038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96182B">
                    <w:rPr>
                      <w:rFonts w:hint="eastAsia"/>
                    </w:rPr>
                    <w:t>八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14:paraId="035FCF76" w14:textId="77777777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BDB95B5" w14:textId="6A995D9F" w:rsidR="00A979E1" w:rsidRDefault="0096182B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  <w:tr w:rsidR="00A979E1" w14:paraId="7802FA1D" w14:textId="77777777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3EC470" w14:textId="510ECDED" w:rsidR="00A979E1" w:rsidRDefault="0096182B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14:paraId="76D5E1C0" w14:textId="77777777" w:rsidR="00A979E1" w:rsidRPr="00137619" w:rsidRDefault="00A979E1" w:rsidP="00BD7AFB">
            <w:pPr>
              <w:spacing w:after="0"/>
            </w:pPr>
          </w:p>
          <w:p w14:paraId="06426835" w14:textId="77777777" w:rsidR="00A979E1" w:rsidRDefault="00A979E1" w:rsidP="00BD7AFB">
            <w:pPr>
              <w:spacing w:after="0"/>
            </w:pPr>
          </w:p>
          <w:p w14:paraId="3CA46AA2" w14:textId="08BF18C1" w:rsidR="002063CA" w:rsidRDefault="002063CA" w:rsidP="00BD7AFB">
            <w:pPr>
              <w:spacing w:after="0"/>
            </w:pP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023EC9F6" w:rsidR="00A979E1" w:rsidRDefault="00397581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96182B">
        <w:rPr>
          <w:rStyle w:val="affffd"/>
          <w:rFonts w:hint="eastAsia"/>
          <w:lang w:eastAsia="zh-CN"/>
        </w:rPr>
        <w:t>事件发生后解决方案</w:t>
      </w:r>
      <w:r w:rsidR="00A979E1">
        <w:rPr>
          <w:lang w:val="zh-CN" w:eastAsia="zh-CN" w:bidi="zh-CN"/>
        </w:rPr>
        <w:t xml:space="preserve">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96182B">
        <w:rPr>
          <w:rStyle w:val="affffd"/>
          <w:rFonts w:hint="eastAsia"/>
          <w:lang w:eastAsia="zh-CN"/>
        </w:rPr>
        <w:t>朱邦杰</w:t>
      </w:r>
    </w:p>
    <w:p w14:paraId="5DAF0068" w14:textId="22902186" w:rsidR="0013058B" w:rsidRPr="0013058B" w:rsidRDefault="001A3719" w:rsidP="00A979E1">
      <w:r>
        <w:tab/>
      </w:r>
      <w:r w:rsidR="0096182B">
        <w:rPr>
          <w:rFonts w:hint="eastAsia"/>
        </w:rPr>
        <w:t>将错误事件带来的一系列影响同步到各文档中，如风险管理计划、甘特图等，保证文档实时有效，与实际进度同步。此外，基于此次事件带来的恶劣影响，小组成员决定接受杨枨老师的处罚，并且确定与其他小组的交流规范，</w:t>
      </w:r>
      <w:r w:rsidR="0020519D">
        <w:rPr>
          <w:rFonts w:hint="eastAsia"/>
        </w:rPr>
        <w:t>保持与其他小组在交流时的距离，尽最大可能避免本次事件再度发生。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397581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4428B6" w:rsidRPr="00E52810" w14:paraId="53A744F7" w14:textId="77777777" w:rsidTr="004428B6">
        <w:tc>
          <w:tcPr>
            <w:tcW w:w="6102" w:type="dxa"/>
          </w:tcPr>
          <w:p w14:paraId="2F15BBE0" w14:textId="323194E3" w:rsidR="004428B6" w:rsidRDefault="0020519D" w:rsidP="004428B6">
            <w:pPr>
              <w:ind w:left="0"/>
            </w:pPr>
            <w:r>
              <w:rPr>
                <w:rFonts w:hint="eastAsia"/>
              </w:rPr>
              <w:t>翻转课堂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熟悉</w:t>
            </w:r>
          </w:p>
        </w:tc>
        <w:tc>
          <w:tcPr>
            <w:tcW w:w="2182" w:type="dxa"/>
          </w:tcPr>
          <w:p w14:paraId="6FD539E8" w14:textId="4B72B252" w:rsidR="004428B6" w:rsidRDefault="0020519D" w:rsidP="004428B6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621B7D6A" w14:textId="695D4F39" w:rsidR="004428B6" w:rsidRPr="00E52810" w:rsidRDefault="002063CA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8341A3">
              <w:rPr>
                <w:rFonts w:hint="eastAsia"/>
                <w:lang w:val="zh-CN" w:bidi="zh-CN"/>
              </w:rPr>
              <w:t>4</w:t>
            </w:r>
            <w:r>
              <w:rPr>
                <w:rFonts w:hint="eastAsia"/>
                <w:lang w:val="zh-CN" w:bidi="zh-CN"/>
              </w:rPr>
              <w:t>.</w:t>
            </w:r>
            <w:r w:rsidR="008341A3">
              <w:rPr>
                <w:rFonts w:hint="eastAsia"/>
                <w:lang w:val="zh-CN" w:bidi="zh-CN"/>
              </w:rPr>
              <w:t>0</w:t>
            </w:r>
            <w:r w:rsidR="0020519D">
              <w:rPr>
                <w:rFonts w:hint="eastAsia"/>
                <w:lang w:val="zh-CN" w:bidi="zh-CN"/>
              </w:rPr>
              <w:t>6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 w:rsidR="008341A3"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:00</w:t>
            </w:r>
          </w:p>
        </w:tc>
      </w:tr>
      <w:tr w:rsidR="004428B6" w:rsidRPr="00E52810" w14:paraId="4893A113" w14:textId="77777777" w:rsidTr="004428B6">
        <w:tc>
          <w:tcPr>
            <w:tcW w:w="6102" w:type="dxa"/>
          </w:tcPr>
          <w:p w14:paraId="530DA26D" w14:textId="1E0C46D4" w:rsidR="004428B6" w:rsidRPr="00E52810" w:rsidRDefault="0020519D" w:rsidP="004428B6">
            <w:pPr>
              <w:ind w:left="0"/>
            </w:pPr>
            <w:r>
              <w:rPr>
                <w:rFonts w:hint="eastAsia"/>
              </w:rPr>
              <w:t>风险管理计划更新</w:t>
            </w:r>
          </w:p>
        </w:tc>
        <w:tc>
          <w:tcPr>
            <w:tcW w:w="2182" w:type="dxa"/>
          </w:tcPr>
          <w:p w14:paraId="4D1D229D" w14:textId="636DE8F9" w:rsidR="004428B6" w:rsidRPr="00E52810" w:rsidRDefault="0020519D" w:rsidP="004428B6">
            <w:pPr>
              <w:ind w:left="0"/>
            </w:pPr>
            <w:r>
              <w:rPr>
                <w:rFonts w:hint="eastAsia"/>
              </w:rPr>
              <w:t>童峻涛</w:t>
            </w:r>
          </w:p>
        </w:tc>
        <w:tc>
          <w:tcPr>
            <w:tcW w:w="2182" w:type="dxa"/>
          </w:tcPr>
          <w:p w14:paraId="71C5B3E7" w14:textId="41A3FFC8" w:rsidR="004428B6" w:rsidRPr="00E52810" w:rsidRDefault="002063CA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8341A3">
              <w:rPr>
                <w:rFonts w:hint="eastAsia"/>
                <w:lang w:val="zh-CN" w:bidi="zh-CN"/>
              </w:rPr>
              <w:t>4</w:t>
            </w:r>
            <w:r>
              <w:rPr>
                <w:rFonts w:hint="eastAsia"/>
                <w:lang w:val="zh-CN" w:bidi="zh-CN"/>
              </w:rPr>
              <w:t>.</w:t>
            </w:r>
            <w:r w:rsidR="008341A3">
              <w:rPr>
                <w:rFonts w:hint="eastAsia"/>
                <w:lang w:val="zh-CN" w:bidi="zh-CN"/>
              </w:rPr>
              <w:t>0</w:t>
            </w:r>
            <w:r w:rsidR="0020519D">
              <w:rPr>
                <w:rFonts w:hint="eastAsia"/>
                <w:lang w:val="zh-CN" w:bidi="zh-CN"/>
              </w:rPr>
              <w:t>6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 w:rsidR="008341A3"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:00</w:t>
            </w:r>
          </w:p>
        </w:tc>
      </w:tr>
      <w:tr w:rsidR="004428B6" w:rsidRPr="00E52810" w14:paraId="010C784A" w14:textId="77777777" w:rsidTr="004428B6">
        <w:tc>
          <w:tcPr>
            <w:tcW w:w="6102" w:type="dxa"/>
          </w:tcPr>
          <w:p w14:paraId="62972EFE" w14:textId="77777777" w:rsidR="004428B6" w:rsidRDefault="004428B6" w:rsidP="004428B6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5CF29EFD" w14:textId="77777777" w:rsidR="004428B6" w:rsidRDefault="002063CA" w:rsidP="004428B6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62CA2C25" w14:textId="3447AAA5" w:rsidR="00EF62AF" w:rsidRPr="00EF62AF" w:rsidRDefault="002063CA" w:rsidP="004428B6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8341A3">
              <w:rPr>
                <w:rFonts w:hint="eastAsia"/>
                <w:lang w:val="zh-CN" w:bidi="zh-CN"/>
              </w:rPr>
              <w:t>4</w:t>
            </w:r>
            <w:r>
              <w:rPr>
                <w:rFonts w:hint="eastAsia"/>
                <w:lang w:val="zh-CN" w:bidi="zh-CN"/>
              </w:rPr>
              <w:t>.</w:t>
            </w:r>
            <w:r w:rsidR="008341A3">
              <w:rPr>
                <w:rFonts w:hint="eastAsia"/>
                <w:lang w:val="zh-CN" w:bidi="zh-CN"/>
              </w:rPr>
              <w:t>0</w:t>
            </w:r>
            <w:r w:rsidR="0020519D">
              <w:rPr>
                <w:rFonts w:hint="eastAsia"/>
                <w:lang w:val="zh-CN" w:bidi="zh-CN"/>
              </w:rPr>
              <w:t>6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 w:rsidR="008341A3"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:00</w:t>
            </w:r>
          </w:p>
        </w:tc>
      </w:tr>
      <w:tr w:rsidR="00EF62AF" w:rsidRPr="00E52810" w14:paraId="7B5450DB" w14:textId="77777777" w:rsidTr="004428B6">
        <w:tc>
          <w:tcPr>
            <w:tcW w:w="6102" w:type="dxa"/>
          </w:tcPr>
          <w:p w14:paraId="1FF30409" w14:textId="5FBDE2A6" w:rsidR="00EF62AF" w:rsidRDefault="0020519D" w:rsidP="00EF62AF">
            <w:pPr>
              <w:ind w:left="0"/>
            </w:pPr>
            <w:r>
              <w:rPr>
                <w:rFonts w:hint="eastAsia"/>
              </w:rPr>
              <w:t>甘特图更新</w:t>
            </w:r>
          </w:p>
        </w:tc>
        <w:tc>
          <w:tcPr>
            <w:tcW w:w="2182" w:type="dxa"/>
          </w:tcPr>
          <w:p w14:paraId="48EE8B03" w14:textId="14903CDF" w:rsidR="00EF62AF" w:rsidRDefault="0020519D" w:rsidP="00EF62AF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0257BF58" w14:textId="7253C80B" w:rsidR="00EF62AF" w:rsidRDefault="00EF62AF" w:rsidP="00EF62AF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2E74CE">
              <w:rPr>
                <w:rFonts w:hint="eastAsia"/>
                <w:lang w:val="zh-CN" w:bidi="zh-CN"/>
              </w:rPr>
              <w:t>4</w:t>
            </w:r>
            <w:r>
              <w:rPr>
                <w:rFonts w:hint="eastAsia"/>
                <w:lang w:val="zh-CN" w:bidi="zh-CN"/>
              </w:rPr>
              <w:t>.</w:t>
            </w:r>
            <w:r w:rsidR="002E74CE">
              <w:rPr>
                <w:rFonts w:hint="eastAsia"/>
                <w:lang w:val="zh-CN" w:bidi="zh-CN"/>
              </w:rPr>
              <w:t>0</w:t>
            </w:r>
            <w:r w:rsidR="0020519D">
              <w:rPr>
                <w:rFonts w:hint="eastAsia"/>
                <w:lang w:val="zh-CN" w:bidi="zh-CN"/>
              </w:rPr>
              <w:t>6</w:t>
            </w:r>
            <w:r w:rsidRPr="00E52810">
              <w:rPr>
                <w:lang w:val="zh-CN" w:bidi="zh-CN"/>
              </w:rPr>
              <w:t xml:space="preserve"> | </w:t>
            </w:r>
            <w:r w:rsidR="0020519D"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</w:tbl>
    <w:p w14:paraId="0A479BB9" w14:textId="77777777" w:rsidR="0017681F" w:rsidRDefault="00397581" w:rsidP="0052417A">
      <w:pPr>
        <w:ind w:left="142"/>
      </w:pPr>
      <w:sdt>
        <w:sdtPr>
          <w:alias w:val="特别备注:"/>
          <w:tag w:val="特别备注:"/>
          <w:id w:val="2083322904"/>
          <w:placeholder>
            <w:docPart w:val="C2114B0E4EAA4A1BB3AF944AA75E583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1F2B7416B58243348956CDABB2E0487D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在此处键入其他备注</w:t>
          </w:r>
        </w:sdtContent>
      </w:sdt>
    </w:p>
    <w:sectPr w:rsidR="0017681F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BF8F4" w14:textId="77777777" w:rsidR="00397581" w:rsidRDefault="00397581">
      <w:pPr>
        <w:spacing w:after="0"/>
      </w:pPr>
      <w:r>
        <w:separator/>
      </w:r>
    </w:p>
  </w:endnote>
  <w:endnote w:type="continuationSeparator" w:id="0">
    <w:p w14:paraId="3215F7C5" w14:textId="77777777" w:rsidR="00397581" w:rsidRDefault="003975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0FB73" w14:textId="77777777" w:rsidR="00397581" w:rsidRDefault="00397581">
      <w:pPr>
        <w:spacing w:after="0"/>
      </w:pPr>
      <w:r>
        <w:separator/>
      </w:r>
    </w:p>
  </w:footnote>
  <w:footnote w:type="continuationSeparator" w:id="0">
    <w:p w14:paraId="617A3947" w14:textId="77777777" w:rsidR="00397581" w:rsidRDefault="003975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413EA"/>
    <w:rsid w:val="00064C56"/>
    <w:rsid w:val="00070820"/>
    <w:rsid w:val="001005E5"/>
    <w:rsid w:val="00107A25"/>
    <w:rsid w:val="001118FD"/>
    <w:rsid w:val="0013058B"/>
    <w:rsid w:val="00152CC8"/>
    <w:rsid w:val="0017681F"/>
    <w:rsid w:val="001A3719"/>
    <w:rsid w:val="001B3182"/>
    <w:rsid w:val="001C4546"/>
    <w:rsid w:val="002001D9"/>
    <w:rsid w:val="0020519D"/>
    <w:rsid w:val="002063CA"/>
    <w:rsid w:val="00244275"/>
    <w:rsid w:val="002B537B"/>
    <w:rsid w:val="002B6C94"/>
    <w:rsid w:val="002E5E8B"/>
    <w:rsid w:val="002E7469"/>
    <w:rsid w:val="002E74CE"/>
    <w:rsid w:val="002F4ABE"/>
    <w:rsid w:val="00397581"/>
    <w:rsid w:val="003B1BCE"/>
    <w:rsid w:val="003C1B81"/>
    <w:rsid w:val="003C6B6C"/>
    <w:rsid w:val="0041439B"/>
    <w:rsid w:val="00440207"/>
    <w:rsid w:val="004428B6"/>
    <w:rsid w:val="00444D8F"/>
    <w:rsid w:val="004C5BD1"/>
    <w:rsid w:val="0052417A"/>
    <w:rsid w:val="0052642B"/>
    <w:rsid w:val="00557792"/>
    <w:rsid w:val="0057719E"/>
    <w:rsid w:val="005E7D19"/>
    <w:rsid w:val="006438A3"/>
    <w:rsid w:val="006566B5"/>
    <w:rsid w:val="0066086F"/>
    <w:rsid w:val="00672A6F"/>
    <w:rsid w:val="006928B4"/>
    <w:rsid w:val="006D571F"/>
    <w:rsid w:val="006F5A3F"/>
    <w:rsid w:val="00714174"/>
    <w:rsid w:val="007253CC"/>
    <w:rsid w:val="00757478"/>
    <w:rsid w:val="00770F0C"/>
    <w:rsid w:val="007F6752"/>
    <w:rsid w:val="008341A3"/>
    <w:rsid w:val="008431CB"/>
    <w:rsid w:val="00882D66"/>
    <w:rsid w:val="0089712C"/>
    <w:rsid w:val="008C4887"/>
    <w:rsid w:val="008E2FAF"/>
    <w:rsid w:val="00914AE1"/>
    <w:rsid w:val="0093449B"/>
    <w:rsid w:val="00960A97"/>
    <w:rsid w:val="0096182B"/>
    <w:rsid w:val="009916AE"/>
    <w:rsid w:val="009B3E66"/>
    <w:rsid w:val="00A21DD0"/>
    <w:rsid w:val="00A46995"/>
    <w:rsid w:val="00A979E1"/>
    <w:rsid w:val="00B45E12"/>
    <w:rsid w:val="00BC4F10"/>
    <w:rsid w:val="00BD30AE"/>
    <w:rsid w:val="00BD7AFB"/>
    <w:rsid w:val="00C068AA"/>
    <w:rsid w:val="00C309B2"/>
    <w:rsid w:val="00C51E7E"/>
    <w:rsid w:val="00C53CD3"/>
    <w:rsid w:val="00C9013A"/>
    <w:rsid w:val="00CA3AEB"/>
    <w:rsid w:val="00CB50F2"/>
    <w:rsid w:val="00CF5C61"/>
    <w:rsid w:val="00D217A2"/>
    <w:rsid w:val="00D36E05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B43FE"/>
    <w:rsid w:val="00ED1CA3"/>
    <w:rsid w:val="00EE30ED"/>
    <w:rsid w:val="00EF62AF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C2114B0E4EAA4A1BB3AF944AA75E58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DB61BB-A41F-4C81-B77F-CA9DDC6148DD}"/>
      </w:docPartPr>
      <w:docPartBody>
        <w:p w:rsidR="00A64A2F" w:rsidRDefault="00A43137">
          <w:pPr>
            <w:pStyle w:val="C2114B0E4EAA4A1BB3AF944AA75E583A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1F2B7416B58243348956CDABB2E048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5C4280-D179-437A-9308-450DEA9E8A0F}"/>
      </w:docPartPr>
      <w:docPartBody>
        <w:p w:rsidR="00A64A2F" w:rsidRDefault="00A43137">
          <w:pPr>
            <w:pStyle w:val="1F2B7416B58243348956CDABB2E0487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77283"/>
    <w:rsid w:val="00157D2B"/>
    <w:rsid w:val="00162AF1"/>
    <w:rsid w:val="002566F6"/>
    <w:rsid w:val="002D2C9B"/>
    <w:rsid w:val="0045762F"/>
    <w:rsid w:val="006E696B"/>
    <w:rsid w:val="008466C5"/>
    <w:rsid w:val="00962C27"/>
    <w:rsid w:val="00982E73"/>
    <w:rsid w:val="009D7A43"/>
    <w:rsid w:val="00A17D58"/>
    <w:rsid w:val="00A43137"/>
    <w:rsid w:val="00A64A2F"/>
    <w:rsid w:val="00B07E35"/>
    <w:rsid w:val="00CE1648"/>
    <w:rsid w:val="00D36E4E"/>
    <w:rsid w:val="00DD69E4"/>
    <w:rsid w:val="00DF2162"/>
    <w:rsid w:val="00D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71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星 河</cp:lastModifiedBy>
  <cp:revision>12</cp:revision>
  <cp:lastPrinted>2017-07-31T08:20:00Z</cp:lastPrinted>
  <dcterms:created xsi:type="dcterms:W3CDTF">2021-03-13T05:07:00Z</dcterms:created>
  <dcterms:modified xsi:type="dcterms:W3CDTF">2021-04-06T00:52:00Z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