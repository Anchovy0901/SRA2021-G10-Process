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5CFB39BB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3D7A72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7C4CF99D" w:rsidR="00A979E1" w:rsidRDefault="00C84EE2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3D7A72">
        <w:rPr>
          <w:rStyle w:val="affffd"/>
          <w:lang w:eastAsia="zh-CN"/>
        </w:rPr>
        <w:t>06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C84EE2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C84EE2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77050FF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3D7A72">
                    <w:rPr>
                      <w:rFonts w:hint="eastAsia"/>
                    </w:rPr>
                    <w:t>三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C84EE2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C84EE2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4EDE89CE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645FBCBA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48CF76BA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61937D82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48DC49D5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33F79D76" w:rsidR="003D7A72" w:rsidRDefault="003D7A72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58F86BA8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</w:t>
            </w:r>
            <w:r w:rsidR="003D7A7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53A2C714" w:rsidR="003D7A72" w:rsidRDefault="003D7A72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4D39FFFE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3D7A72">
              <w:rPr>
                <w:lang w:val="zh-CN" w:bidi="zh-CN"/>
              </w:rPr>
              <w:t>09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C84EE2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F602" w14:textId="77777777" w:rsidR="00C84EE2" w:rsidRDefault="00C84EE2">
      <w:pPr>
        <w:spacing w:after="0"/>
      </w:pPr>
      <w:r>
        <w:separator/>
      </w:r>
    </w:p>
  </w:endnote>
  <w:endnote w:type="continuationSeparator" w:id="0">
    <w:p w14:paraId="2D09D867" w14:textId="77777777" w:rsidR="00C84EE2" w:rsidRDefault="00C84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1FEF" w14:textId="77777777" w:rsidR="00C84EE2" w:rsidRDefault="00C84EE2">
      <w:pPr>
        <w:spacing w:after="0"/>
      </w:pPr>
      <w:r>
        <w:separator/>
      </w:r>
    </w:p>
  </w:footnote>
  <w:footnote w:type="continuationSeparator" w:id="0">
    <w:p w14:paraId="38DF5A4A" w14:textId="77777777" w:rsidR="00C84EE2" w:rsidRDefault="00C84E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14</cp:revision>
  <cp:lastPrinted>2017-07-31T08:20:00Z</cp:lastPrinted>
  <dcterms:created xsi:type="dcterms:W3CDTF">2021-03-13T05:07:00Z</dcterms:created>
  <dcterms:modified xsi:type="dcterms:W3CDTF">2021-05-06T12:29:00Z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