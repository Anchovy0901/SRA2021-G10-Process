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1F16A" w14:textId="77777777" w:rsidR="00E2495C" w:rsidRPr="00AB3049" w:rsidRDefault="00E2495C" w:rsidP="00E2495C">
      <w:pPr>
        <w:spacing w:after="120"/>
        <w:ind w:firstLineChars="500" w:firstLine="3634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proofErr w:type="gramStart"/>
      <w:r w:rsidRPr="00AB3049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proofErr w:type="gramEnd"/>
      <w:r w:rsidRPr="00AB3049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47A746E0" w14:textId="7F5498DA" w:rsidR="00E2495C" w:rsidRPr="00AB3049" w:rsidRDefault="00E2495C" w:rsidP="00E2495C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>
        <w:rPr>
          <w:rFonts w:ascii="宋体" w:eastAsia="宋体" w:hAnsi="宋体" w:cs="宋体"/>
          <w:b/>
          <w:color w:val="000000"/>
          <w:sz w:val="44"/>
          <w:szCs w:val="44"/>
        </w:rPr>
        <w:t xml:space="preserve">    </w:t>
      </w:r>
      <w:r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7756D145" w14:textId="77777777" w:rsidR="00E2495C" w:rsidRDefault="00E2495C" w:rsidP="00E2495C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AB3049">
        <w:rPr>
          <w:rFonts w:ascii="宋体" w:eastAsia="宋体" w:hAnsi="宋体"/>
          <w:noProof/>
        </w:rPr>
        <w:drawing>
          <wp:inline distT="0" distB="0" distL="0" distR="0" wp14:anchorId="4213B1AB" wp14:editId="0893D580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325C" w14:textId="77777777" w:rsidR="00E2495C" w:rsidRPr="00AB3049" w:rsidRDefault="00E2495C" w:rsidP="00E2495C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2143DBA6" w14:textId="6B78DC34" w:rsidR="00E2495C" w:rsidRPr="00AB3049" w:rsidRDefault="00E2495C" w:rsidP="00E2495C">
      <w:pPr>
        <w:spacing w:after="120"/>
        <w:ind w:left="1208" w:firstLineChars="900" w:firstLine="2556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sz w:val="28"/>
          <w:szCs w:val="28"/>
        </w:rPr>
        <w:t>拟制人：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 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34E3C2E" w14:textId="77777777" w:rsidR="00E2495C" w:rsidRPr="00AB3049" w:rsidRDefault="00E2495C" w:rsidP="00E2495C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2B67987D" w14:textId="77777777" w:rsidR="00E2495C" w:rsidRPr="00AB3049" w:rsidRDefault="00E2495C" w:rsidP="00E2495C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proofErr w:type="gramStart"/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</w:t>
      </w:r>
      <w:proofErr w:type="gramEnd"/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4051BCD7" w14:textId="77777777" w:rsidR="00E2495C" w:rsidRPr="00AB3049" w:rsidRDefault="00E2495C" w:rsidP="00E2495C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AC65E3F" w14:textId="77777777" w:rsidR="00E2495C" w:rsidRPr="00AB3049" w:rsidRDefault="00E2495C" w:rsidP="00E2495C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471A5E12" w14:textId="77777777" w:rsidR="00E2495C" w:rsidRPr="00AB3049" w:rsidRDefault="00E2495C" w:rsidP="00E2495C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5997A171" w14:textId="16A49E38" w:rsidR="00E2495C" w:rsidRPr="00AB3049" w:rsidRDefault="00E2495C" w:rsidP="00E2495C">
      <w:pPr>
        <w:spacing w:after="120"/>
        <w:ind w:left="367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AB3049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 xml:space="preserve"> </w:t>
      </w:r>
      <w:r w:rsidRPr="00AB3049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AB3049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29196224" w14:textId="77777777" w:rsidR="00E2495C" w:rsidRDefault="00E2495C" w:rsidP="00E2495C">
      <w:pPr>
        <w:ind w:firstLineChars="1300" w:firstLine="36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AB3049">
        <w:rPr>
          <w:rFonts w:ascii="宋体" w:eastAsia="宋体" w:hAnsi="宋体" w:hint="eastAsia"/>
          <w:sz w:val="28"/>
          <w:szCs w:val="28"/>
        </w:rPr>
        <w:t>批准人：</w:t>
      </w:r>
      <w:r w:rsidRPr="00AB3049">
        <w:rPr>
          <w:rFonts w:ascii="宋体" w:eastAsia="宋体" w:hAnsi="宋体" w:hint="eastAsia"/>
          <w:sz w:val="28"/>
          <w:szCs w:val="28"/>
          <w:u w:val="single"/>
        </w:rPr>
        <w:t xml:space="preserve">  杨 </w:t>
      </w:r>
      <w:proofErr w:type="gramStart"/>
      <w:r w:rsidRPr="00AB3049">
        <w:rPr>
          <w:rFonts w:ascii="宋体" w:eastAsia="宋体" w:hAnsi="宋体" w:hint="eastAsia"/>
          <w:sz w:val="28"/>
          <w:szCs w:val="28"/>
          <w:u w:val="single"/>
        </w:rPr>
        <w:t>枨</w:t>
      </w:r>
      <w:proofErr w:type="gramEnd"/>
      <w:r w:rsidRPr="00AB3049">
        <w:rPr>
          <w:rFonts w:ascii="宋体" w:eastAsia="宋体" w:hAnsi="宋体" w:hint="eastAsia"/>
          <w:sz w:val="28"/>
          <w:szCs w:val="28"/>
          <w:u w:val="single"/>
        </w:rPr>
        <w:t xml:space="preserve"> 老 师</w:t>
      </w:r>
      <w:bookmarkEnd w:id="4"/>
      <w:bookmarkEnd w:id="5"/>
      <w:bookmarkEnd w:id="6"/>
      <w:bookmarkEnd w:id="7"/>
      <w:bookmarkEnd w:id="8"/>
      <w:bookmarkEnd w:id="9"/>
      <w:r w:rsidRPr="00AB304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AB304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1F1FFDA2" w14:textId="44569067" w:rsidR="00E2495C" w:rsidRPr="00E2495C" w:rsidRDefault="00E2495C" w:rsidP="00E2495C">
      <w:pPr>
        <w:rPr>
          <w:rFonts w:hint="eastAsia"/>
        </w:rPr>
      </w:pPr>
      <w:r>
        <w:br w:type="page"/>
      </w:r>
      <w:bookmarkStart w:id="10" w:name="_GoBack"/>
      <w:bookmarkEnd w:id="10"/>
    </w:p>
    <w:p w14:paraId="5779F6FA" w14:textId="2A692793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7F00C8"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241D144C" w:rsidR="00A979E1" w:rsidRDefault="00A110B6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2063CA">
        <w:rPr>
          <w:rStyle w:val="affffd"/>
          <w:lang w:eastAsia="zh-CN"/>
        </w:rPr>
        <w:t>3</w:t>
      </w:r>
      <w:r w:rsidR="00D217A2">
        <w:rPr>
          <w:rStyle w:val="affffd"/>
          <w:rFonts w:hint="eastAsia"/>
          <w:lang w:eastAsia="zh-CN"/>
        </w:rPr>
        <w:t>.</w:t>
      </w:r>
      <w:r w:rsidR="002063CA">
        <w:rPr>
          <w:rStyle w:val="affffd"/>
          <w:lang w:eastAsia="zh-CN"/>
        </w:rPr>
        <w:t>1</w:t>
      </w:r>
      <w:r w:rsidR="002D4CF5">
        <w:rPr>
          <w:rStyle w:val="affffd"/>
          <w:lang w:eastAsia="zh-CN"/>
        </w:rPr>
        <w:t>3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2D4CF5">
        <w:rPr>
          <w:rStyle w:val="affffd"/>
          <w:lang w:eastAsia="zh-CN"/>
        </w:rPr>
        <w:t>2</w:t>
      </w:r>
      <w:r w:rsidR="00D217A2">
        <w:rPr>
          <w:rStyle w:val="affffd"/>
          <w:rFonts w:hint="eastAsia"/>
          <w:lang w:eastAsia="zh-CN"/>
        </w:rPr>
        <w:t>:30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2D4CF5">
            <w:rPr>
              <w:rStyle w:val="affffd"/>
              <w:rFonts w:hint="eastAsia"/>
              <w:lang w:eastAsia="zh-CN"/>
            </w:rPr>
            <w:t>明德</w:t>
          </w:r>
          <w:r w:rsidR="002D4CF5">
            <w:rPr>
              <w:rStyle w:val="affffd"/>
              <w:rFonts w:hint="eastAsia"/>
              <w:lang w:eastAsia="zh-CN"/>
            </w:rPr>
            <w:t>1</w:t>
          </w:r>
          <w:r w:rsidR="002D4CF5">
            <w:rPr>
              <w:rStyle w:val="affffd"/>
              <w:lang w:eastAsia="zh-CN"/>
            </w:rPr>
            <w:t>-406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0A9B973B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14:paraId="58B18475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3AC0F7A2" w14:textId="77777777" w:rsidR="00A979E1" w:rsidRPr="00A979E1" w:rsidRDefault="00A110B6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2D3368C7" w14:textId="77777777" w:rsidR="00A979E1" w:rsidRPr="00A979E1" w:rsidRDefault="00A110B6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8475FD4" w14:textId="77777777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第一次小组例会</w:t>
                  </w:r>
                </w:p>
              </w:tc>
            </w:tr>
            <w:tr w:rsidR="00A979E1" w14:paraId="035FCF76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48A2951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刘哲</w:t>
                  </w:r>
                </w:p>
              </w:tc>
            </w:tr>
            <w:tr w:rsidR="00A979E1" w14:paraId="420B2409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BDB95B5" w14:textId="77777777" w:rsidR="00A979E1" w:rsidRDefault="002063CA" w:rsidP="00BD7AFB">
                  <w:pPr>
                    <w:spacing w:after="0"/>
                  </w:pPr>
                  <w:proofErr w:type="gramStart"/>
                  <w:r>
                    <w:rPr>
                      <w:rFonts w:hint="eastAsia"/>
                    </w:rPr>
                    <w:t>童峻涛</w:t>
                  </w:r>
                  <w:proofErr w:type="gramEnd"/>
                </w:p>
              </w:tc>
            </w:tr>
            <w:tr w:rsidR="00A979E1" w14:paraId="7802FA1D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3EC470" w14:textId="3FFC7334" w:rsidR="00A979E1" w:rsidRDefault="002D4CF5" w:rsidP="00BD7AFB">
                  <w:pPr>
                    <w:spacing w:after="0"/>
                  </w:pPr>
                  <w:proofErr w:type="gramStart"/>
                  <w:r>
                    <w:rPr>
                      <w:rFonts w:hint="eastAsia"/>
                    </w:rPr>
                    <w:t>童峻涛</w:t>
                  </w:r>
                  <w:proofErr w:type="gramEnd"/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06426835" w14:textId="4E8458B3" w:rsidR="00A979E1" w:rsidRDefault="002D4CF5" w:rsidP="002D4CF5">
            <w:pPr>
              <w:spacing w:after="0"/>
              <w:ind w:left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徐任</w:t>
            </w:r>
          </w:p>
          <w:p w14:paraId="3CA46AA2" w14:textId="77777777" w:rsidR="002063CA" w:rsidRDefault="002063CA" w:rsidP="00BD7AFB">
            <w:pPr>
              <w:spacing w:after="0"/>
            </w:pPr>
            <w:r>
              <w:rPr>
                <w:rFonts w:hint="eastAsia"/>
              </w:rPr>
              <w:t>牛旷野</w:t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244649A8" w:rsidR="00A979E1" w:rsidRDefault="00A110B6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2D4CF5">
        <w:rPr>
          <w:rStyle w:val="affffd"/>
          <w:rFonts w:hint="eastAsia"/>
          <w:lang w:eastAsia="zh-CN"/>
        </w:rPr>
        <w:t>LOGO</w:t>
      </w:r>
      <w:r w:rsidR="002D4CF5">
        <w:rPr>
          <w:rStyle w:val="affffd"/>
          <w:rFonts w:hint="eastAsia"/>
          <w:lang w:eastAsia="zh-CN"/>
        </w:rPr>
        <w:t>设计</w:t>
      </w:r>
      <w:r w:rsidR="0055672B">
        <w:rPr>
          <w:rStyle w:val="affffd"/>
          <w:rFonts w:hint="eastAsia"/>
          <w:lang w:eastAsia="zh-CN"/>
        </w:rPr>
        <w:t>以及</w:t>
      </w:r>
      <w:r w:rsidR="0055672B">
        <w:rPr>
          <w:rStyle w:val="affffd"/>
          <w:rFonts w:hint="eastAsia"/>
          <w:lang w:eastAsia="zh-CN"/>
        </w:rPr>
        <w:t>PPT</w:t>
      </w:r>
      <w:r w:rsidR="0055672B">
        <w:rPr>
          <w:rStyle w:val="affffd"/>
          <w:rFonts w:hint="eastAsia"/>
          <w:lang w:eastAsia="zh-CN"/>
        </w:rPr>
        <w:t>排版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2D4CF5">
        <w:rPr>
          <w:rStyle w:val="affffd"/>
          <w:rFonts w:hint="eastAsia"/>
          <w:lang w:eastAsia="zh-CN"/>
        </w:rPr>
        <w:t>刘哲</w:t>
      </w:r>
    </w:p>
    <w:p w14:paraId="0D98C20A" w14:textId="64343B38" w:rsidR="00C068AA" w:rsidRDefault="00A110B6" w:rsidP="00A979E1">
      <w:sdt>
        <w:sdtPr>
          <w:alias w:val="议程 1，讨论:"/>
          <w:tag w:val="议程 1，讨论:"/>
          <w:id w:val="951674875"/>
          <w:placeholder>
            <w:docPart w:val="0995EACFE8554428BE1843555F68576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C51E7E">
        <w:rPr>
          <w:rFonts w:hint="eastAsia"/>
          <w:lang w:val="zh-CN" w:bidi="zh-CN"/>
        </w:rPr>
        <w:t>关于</w:t>
      </w:r>
      <w:proofErr w:type="gramStart"/>
      <w:r w:rsidR="002D4CF5">
        <w:rPr>
          <w:rFonts w:hint="eastAsia"/>
          <w:lang w:val="zh-CN" w:bidi="zh-CN"/>
        </w:rPr>
        <w:t>组内渔乐生活</w:t>
      </w:r>
      <w:proofErr w:type="gramEnd"/>
      <w:r w:rsidR="002D4CF5">
        <w:rPr>
          <w:rFonts w:hint="eastAsia"/>
          <w:lang w:val="zh-CN" w:bidi="zh-CN"/>
        </w:rPr>
        <w:t>的</w:t>
      </w:r>
      <w:r w:rsidR="002D4CF5">
        <w:rPr>
          <w:rFonts w:hint="eastAsia"/>
          <w:lang w:val="zh-CN" w:bidi="zh-CN"/>
        </w:rPr>
        <w:t>LOGO</w:t>
      </w:r>
      <w:r w:rsidR="002D4CF5">
        <w:rPr>
          <w:rFonts w:hint="eastAsia"/>
          <w:lang w:val="zh-CN" w:bidi="zh-CN"/>
        </w:rPr>
        <w:t>设计</w:t>
      </w:r>
      <w:r w:rsidR="00C51E7E">
        <w:rPr>
          <w:rFonts w:hint="eastAsia"/>
          <w:lang w:val="zh-CN" w:bidi="zh-CN"/>
        </w:rPr>
        <w:t>。</w:t>
      </w:r>
    </w:p>
    <w:p w14:paraId="3858A0BF" w14:textId="130A9E5D" w:rsidR="00A979E1" w:rsidRDefault="00A110B6" w:rsidP="00A979E1">
      <w:sdt>
        <w:sdtPr>
          <w:alias w:val="议程 1，结论:"/>
          <w:tag w:val="议程 1，结论:"/>
          <w:id w:val="1265507262"/>
          <w:placeholder>
            <w:docPart w:val="D40B7A8C5D82475C9C7201DB10CC5377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2D4CF5">
        <w:rPr>
          <w:rFonts w:hint="eastAsia"/>
          <w:lang w:val="zh-CN" w:bidi="zh-CN"/>
        </w:rPr>
        <w:t>将</w:t>
      </w:r>
      <w:r w:rsidR="002D4CF5">
        <w:rPr>
          <w:rFonts w:hint="eastAsia"/>
          <w:lang w:val="zh-CN" w:bidi="zh-CN"/>
        </w:rPr>
        <w:t>APP</w:t>
      </w:r>
      <w:r w:rsidR="002D4CF5">
        <w:rPr>
          <w:rFonts w:hint="eastAsia"/>
          <w:lang w:val="zh-CN" w:bidi="zh-CN"/>
        </w:rPr>
        <w:t>的</w:t>
      </w:r>
      <w:r w:rsidR="002D4CF5">
        <w:rPr>
          <w:rFonts w:hint="eastAsia"/>
          <w:lang w:val="zh-CN" w:bidi="zh-CN"/>
        </w:rPr>
        <w:t>LOGO</w:t>
      </w:r>
      <w:r w:rsidR="002D4CF5">
        <w:rPr>
          <w:rFonts w:hint="eastAsia"/>
          <w:lang w:val="zh-CN" w:bidi="zh-CN"/>
        </w:rPr>
        <w:t>与小组内的</w:t>
      </w:r>
      <w:r w:rsidR="002D4CF5">
        <w:rPr>
          <w:rFonts w:hint="eastAsia"/>
          <w:lang w:val="zh-CN" w:bidi="zh-CN"/>
        </w:rPr>
        <w:t>LOGO</w:t>
      </w:r>
      <w:r w:rsidR="002D4CF5">
        <w:rPr>
          <w:rFonts w:hint="eastAsia"/>
          <w:lang w:val="zh-CN" w:bidi="zh-CN"/>
        </w:rPr>
        <w:t>区分开</w:t>
      </w:r>
      <w:r w:rsidR="00BC4F10">
        <w:rPr>
          <w:rFonts w:hint="eastAsia"/>
        </w:rPr>
        <w:t>。</w:t>
      </w:r>
    </w:p>
    <w:p w14:paraId="63E3E556" w14:textId="27B8BAC5" w:rsidR="00B34EB1" w:rsidRDefault="00A110B6" w:rsidP="00B34EB1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659051255"/>
          <w:placeholder>
            <w:docPart w:val="2819B3F3D2E24371B2284AE739EB2872"/>
          </w:placeholder>
          <w:temporary/>
          <w:showingPlcHdr/>
          <w15:appearance w15:val="hidden"/>
        </w:sdtPr>
        <w:sdtEndPr/>
        <w:sdtContent>
          <w:r w:rsidR="00B34EB1">
            <w:rPr>
              <w:lang w:val="zh-CN" w:eastAsia="zh-CN" w:bidi="zh-CN"/>
            </w:rPr>
            <w:t>议程主题</w:t>
          </w:r>
        </w:sdtContent>
      </w:sdt>
      <w:r w:rsidR="00B34EB1">
        <w:rPr>
          <w:lang w:val="zh-CN" w:eastAsia="zh-CN" w:bidi="zh-CN"/>
        </w:rPr>
        <w:t xml:space="preserve"> </w:t>
      </w:r>
      <w:r w:rsidR="00B34EB1">
        <w:rPr>
          <w:rStyle w:val="affffd"/>
          <w:rFonts w:hint="eastAsia"/>
          <w:lang w:eastAsia="zh-CN"/>
        </w:rPr>
        <w:t>总结可行性以及需求计划文档</w:t>
      </w:r>
      <w:r w:rsidR="00B34EB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860934417"/>
          <w:placeholder>
            <w:docPart w:val="4487CC0BECE04C5A915AA2E1653F4913"/>
          </w:placeholder>
          <w:temporary/>
          <w:showingPlcHdr/>
          <w15:appearance w15:val="hidden"/>
        </w:sdtPr>
        <w:sdtEndPr/>
        <w:sdtContent>
          <w:r w:rsidR="00B34EB1">
            <w:rPr>
              <w:lang w:val="zh-CN" w:eastAsia="zh-CN" w:bidi="zh-CN"/>
            </w:rPr>
            <w:t>发言者</w:t>
          </w:r>
        </w:sdtContent>
      </w:sdt>
      <w:r w:rsidR="00B34EB1">
        <w:rPr>
          <w:lang w:val="zh-CN" w:eastAsia="zh-CN" w:bidi="zh-CN"/>
        </w:rPr>
        <w:t xml:space="preserve"> </w:t>
      </w:r>
      <w:r w:rsidR="00B34EB1">
        <w:rPr>
          <w:rStyle w:val="affffd"/>
          <w:rFonts w:hint="eastAsia"/>
          <w:lang w:eastAsia="zh-CN"/>
        </w:rPr>
        <w:t>朱邦杰</w:t>
      </w:r>
    </w:p>
    <w:p w14:paraId="38E1ED8F" w14:textId="53696311" w:rsidR="00B34EB1" w:rsidRDefault="00A110B6" w:rsidP="00B34EB1">
      <w:sdt>
        <w:sdtPr>
          <w:alias w:val="议程 1，讨论:"/>
          <w:tag w:val="议程 1，讨论:"/>
          <w:id w:val="-567800154"/>
          <w:placeholder>
            <w:docPart w:val="FF1D250A0A2642FCA5471E8BC456DDC4"/>
          </w:placeholder>
          <w:temporary/>
          <w:showingPlcHdr/>
          <w15:appearance w15:val="hidden"/>
        </w:sdtPr>
        <w:sdtEndPr/>
        <w:sdtContent>
          <w:r w:rsidR="00B34EB1">
            <w:rPr>
              <w:lang w:val="zh-CN" w:bidi="zh-CN"/>
            </w:rPr>
            <w:t>讨论</w:t>
          </w:r>
        </w:sdtContent>
      </w:sdt>
      <w:r w:rsidR="00B34EB1">
        <w:rPr>
          <w:lang w:val="zh-CN" w:bidi="zh-CN"/>
        </w:rPr>
        <w:t xml:space="preserve"> </w:t>
      </w:r>
      <w:r w:rsidR="00B34EB1">
        <w:rPr>
          <w:rFonts w:hint="eastAsia"/>
          <w:lang w:val="zh-CN" w:bidi="zh-CN"/>
        </w:rPr>
        <w:t>关于合并文档遇到的问题。</w:t>
      </w:r>
    </w:p>
    <w:p w14:paraId="4E634E35" w14:textId="19E043C3" w:rsidR="00B34EB1" w:rsidRDefault="00A110B6" w:rsidP="00B34EB1">
      <w:sdt>
        <w:sdtPr>
          <w:alias w:val="议程 1，结论:"/>
          <w:tag w:val="议程 1，结论:"/>
          <w:id w:val="883837470"/>
          <w:placeholder>
            <w:docPart w:val="52C7226F92CB4D34A0000C4505AA3EFF"/>
          </w:placeholder>
          <w:temporary/>
          <w:showingPlcHdr/>
          <w15:appearance w15:val="hidden"/>
        </w:sdtPr>
        <w:sdtEndPr/>
        <w:sdtContent>
          <w:r w:rsidR="00B34EB1">
            <w:rPr>
              <w:lang w:val="zh-CN" w:bidi="zh-CN"/>
            </w:rPr>
            <w:t>结论</w:t>
          </w:r>
        </w:sdtContent>
      </w:sdt>
      <w:r w:rsidR="00B34EB1">
        <w:rPr>
          <w:lang w:val="zh-CN" w:bidi="zh-CN"/>
        </w:rPr>
        <w:t xml:space="preserve"> </w:t>
      </w:r>
      <w:r w:rsidR="00B34EB1">
        <w:rPr>
          <w:rFonts w:hint="eastAsia"/>
          <w:lang w:val="zh-CN" w:bidi="zh-CN"/>
        </w:rPr>
        <w:t>尽量做到格式统一在合并审核时更加轻松，采取宋体小四单</w:t>
      </w:r>
      <w:proofErr w:type="gramStart"/>
      <w:r w:rsidR="00B34EB1">
        <w:rPr>
          <w:rFonts w:hint="eastAsia"/>
          <w:lang w:val="zh-CN" w:bidi="zh-CN"/>
        </w:rPr>
        <w:t>倍</w:t>
      </w:r>
      <w:proofErr w:type="gramEnd"/>
      <w:r w:rsidR="00B34EB1">
        <w:rPr>
          <w:rFonts w:hint="eastAsia"/>
          <w:lang w:val="zh-CN" w:bidi="zh-CN"/>
        </w:rPr>
        <w:t>行间距</w:t>
      </w:r>
      <w:r w:rsidR="00B34EB1">
        <w:rPr>
          <w:rFonts w:hint="eastAsia"/>
        </w:rPr>
        <w:t>。</w:t>
      </w:r>
    </w:p>
    <w:p w14:paraId="018A35C1" w14:textId="132D4483" w:rsidR="00B34EB1" w:rsidRDefault="00A110B6" w:rsidP="00B34EB1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717935058"/>
          <w:placeholder>
            <w:docPart w:val="9E8D3184E7484DE69BD10018C8D30F68"/>
          </w:placeholder>
          <w:temporary/>
          <w:showingPlcHdr/>
          <w15:appearance w15:val="hidden"/>
        </w:sdtPr>
        <w:sdtEndPr/>
        <w:sdtContent>
          <w:r w:rsidR="00B34EB1">
            <w:rPr>
              <w:lang w:val="zh-CN" w:eastAsia="zh-CN" w:bidi="zh-CN"/>
            </w:rPr>
            <w:t>议程主题</w:t>
          </w:r>
        </w:sdtContent>
      </w:sdt>
      <w:r w:rsidR="00B34EB1">
        <w:rPr>
          <w:lang w:val="zh-CN" w:eastAsia="zh-CN" w:bidi="zh-CN"/>
        </w:rPr>
        <w:t xml:space="preserve"> </w:t>
      </w:r>
      <w:r w:rsidR="00B34EB1">
        <w:rPr>
          <w:rStyle w:val="affffd"/>
          <w:rFonts w:hint="eastAsia"/>
          <w:lang w:eastAsia="zh-CN"/>
        </w:rPr>
        <w:t>WBS</w:t>
      </w:r>
      <w:r w:rsidR="00B34EB1">
        <w:rPr>
          <w:rStyle w:val="affffd"/>
          <w:rFonts w:hint="eastAsia"/>
          <w:lang w:eastAsia="zh-CN"/>
        </w:rPr>
        <w:t>以及</w:t>
      </w:r>
      <w:proofErr w:type="gramStart"/>
      <w:r w:rsidR="00B34EB1">
        <w:rPr>
          <w:rStyle w:val="affffd"/>
          <w:rFonts w:hint="eastAsia"/>
          <w:lang w:eastAsia="zh-CN"/>
        </w:rPr>
        <w:t>甘特图</w:t>
      </w:r>
      <w:proofErr w:type="gramEnd"/>
      <w:r w:rsidR="00B34EB1">
        <w:rPr>
          <w:rStyle w:val="affffd"/>
          <w:rFonts w:hint="eastAsia"/>
          <w:lang w:eastAsia="zh-CN"/>
        </w:rPr>
        <w:t>的修改</w:t>
      </w:r>
      <w:r w:rsidR="00B34EB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599562508"/>
          <w:placeholder>
            <w:docPart w:val="08C8EBBA80FE44A3AC8C9FD09C0991A2"/>
          </w:placeholder>
          <w:temporary/>
          <w:showingPlcHdr/>
          <w15:appearance w15:val="hidden"/>
        </w:sdtPr>
        <w:sdtEndPr/>
        <w:sdtContent>
          <w:r w:rsidR="00B34EB1">
            <w:rPr>
              <w:lang w:val="zh-CN" w:eastAsia="zh-CN" w:bidi="zh-CN"/>
            </w:rPr>
            <w:t>发言者</w:t>
          </w:r>
        </w:sdtContent>
      </w:sdt>
      <w:r w:rsidR="00B34EB1">
        <w:rPr>
          <w:lang w:val="zh-CN" w:eastAsia="zh-CN" w:bidi="zh-CN"/>
        </w:rPr>
        <w:t xml:space="preserve"> </w:t>
      </w:r>
      <w:proofErr w:type="gramStart"/>
      <w:r w:rsidR="00B34EB1">
        <w:rPr>
          <w:rStyle w:val="affffd"/>
          <w:rFonts w:hint="eastAsia"/>
          <w:lang w:eastAsia="zh-CN"/>
        </w:rPr>
        <w:t>童峻涛</w:t>
      </w:r>
      <w:proofErr w:type="gramEnd"/>
    </w:p>
    <w:p w14:paraId="2E3CD0EE" w14:textId="0E703BC8" w:rsidR="00B34EB1" w:rsidRDefault="00A110B6" w:rsidP="00B34EB1">
      <w:sdt>
        <w:sdtPr>
          <w:alias w:val="议程 1，讨论:"/>
          <w:tag w:val="议程 1，讨论:"/>
          <w:id w:val="-89317729"/>
          <w:placeholder>
            <w:docPart w:val="29796030E82740E69DF4279FD9F83648"/>
          </w:placeholder>
          <w:temporary/>
          <w:showingPlcHdr/>
          <w15:appearance w15:val="hidden"/>
        </w:sdtPr>
        <w:sdtEndPr/>
        <w:sdtContent>
          <w:r w:rsidR="00B34EB1">
            <w:rPr>
              <w:lang w:val="zh-CN" w:bidi="zh-CN"/>
            </w:rPr>
            <w:t>讨论</w:t>
          </w:r>
        </w:sdtContent>
      </w:sdt>
      <w:r w:rsidR="00B34EB1">
        <w:rPr>
          <w:lang w:val="zh-CN" w:bidi="zh-CN"/>
        </w:rPr>
        <w:t xml:space="preserve"> </w:t>
      </w:r>
      <w:r w:rsidR="00B34EB1">
        <w:rPr>
          <w:rFonts w:hint="eastAsia"/>
          <w:lang w:val="zh-CN" w:bidi="zh-CN"/>
        </w:rPr>
        <w:t>WBS</w:t>
      </w:r>
      <w:r w:rsidR="00B34EB1">
        <w:rPr>
          <w:rFonts w:hint="eastAsia"/>
          <w:lang w:val="zh-CN" w:bidi="zh-CN"/>
        </w:rPr>
        <w:t>的阶段五个出现问题，排版出现问题。</w:t>
      </w:r>
    </w:p>
    <w:p w14:paraId="6E280D8E" w14:textId="592BB853" w:rsidR="00B34EB1" w:rsidRDefault="00A110B6" w:rsidP="00B34EB1">
      <w:sdt>
        <w:sdtPr>
          <w:alias w:val="议程 1，结论:"/>
          <w:tag w:val="议程 1，结论:"/>
          <w:id w:val="-135345809"/>
          <w:placeholder>
            <w:docPart w:val="8E2C9197403346DCA565C724CD8C1436"/>
          </w:placeholder>
          <w:temporary/>
          <w:showingPlcHdr/>
          <w15:appearance w15:val="hidden"/>
        </w:sdtPr>
        <w:sdtEndPr/>
        <w:sdtContent>
          <w:r w:rsidR="00B34EB1">
            <w:rPr>
              <w:lang w:val="zh-CN" w:bidi="zh-CN"/>
            </w:rPr>
            <w:t>结论</w:t>
          </w:r>
        </w:sdtContent>
      </w:sdt>
      <w:r w:rsidR="00B34EB1">
        <w:rPr>
          <w:lang w:val="zh-CN" w:bidi="zh-CN"/>
        </w:rPr>
        <w:t xml:space="preserve"> </w:t>
      </w:r>
      <w:r w:rsidR="00B34EB1">
        <w:rPr>
          <w:rFonts w:hint="eastAsia"/>
          <w:lang w:val="zh-CN" w:bidi="zh-CN"/>
        </w:rPr>
        <w:t>牛旷野尽量进行内容的整改，整改后</w:t>
      </w:r>
      <w:proofErr w:type="gramStart"/>
      <w:r w:rsidR="00B34EB1">
        <w:rPr>
          <w:rFonts w:hint="eastAsia"/>
          <w:lang w:val="zh-CN" w:bidi="zh-CN"/>
        </w:rPr>
        <w:t>由童峻</w:t>
      </w:r>
      <w:proofErr w:type="gramEnd"/>
      <w:r w:rsidR="00B34EB1">
        <w:rPr>
          <w:rFonts w:hint="eastAsia"/>
          <w:lang w:val="zh-CN" w:bidi="zh-CN"/>
        </w:rPr>
        <w:t>涛进行排版</w:t>
      </w:r>
      <w:r w:rsidR="00B34EB1">
        <w:rPr>
          <w:rFonts w:hint="eastAsia"/>
        </w:rPr>
        <w:t>。</w:t>
      </w:r>
    </w:p>
    <w:p w14:paraId="196A073E" w14:textId="77777777" w:rsidR="00B34EB1" w:rsidRPr="00B34EB1" w:rsidRDefault="00B34EB1" w:rsidP="00B34EB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A110B6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14:paraId="067E1C70" w14:textId="77777777" w:rsidTr="004428B6">
        <w:tc>
          <w:tcPr>
            <w:tcW w:w="6102" w:type="dxa"/>
          </w:tcPr>
          <w:p w14:paraId="19800D6C" w14:textId="76F04B01" w:rsidR="00A979E1" w:rsidRPr="00E52810" w:rsidRDefault="00B34EB1" w:rsidP="00E52810">
            <w:pPr>
              <w:ind w:left="0"/>
            </w:pPr>
            <w:r>
              <w:rPr>
                <w:rFonts w:hint="eastAsia"/>
              </w:rPr>
              <w:t>LOGO</w:t>
            </w:r>
          </w:p>
        </w:tc>
        <w:tc>
          <w:tcPr>
            <w:tcW w:w="2182" w:type="dxa"/>
          </w:tcPr>
          <w:p w14:paraId="608FA9A5" w14:textId="069F0C97" w:rsidR="00A979E1" w:rsidRPr="00E52810" w:rsidRDefault="00B34EB1" w:rsidP="00E52810">
            <w:pPr>
              <w:ind w:left="0"/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026C0EBD" w14:textId="77777777" w:rsidR="00A979E1" w:rsidRPr="00E52810" w:rsidRDefault="00914AE1" w:rsidP="00E52810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 w:rsidR="002063CA"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2063CA"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 w:rsidR="002063CA">
              <w:rPr>
                <w:lang w:val="zh-CN" w:bidi="zh-CN"/>
              </w:rPr>
              <w:t>14</w:t>
            </w:r>
            <w:r w:rsidR="00A979E1"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  <w:tr w:rsidR="004428B6" w:rsidRPr="00E52810" w14:paraId="53A744F7" w14:textId="77777777" w:rsidTr="004428B6">
        <w:tc>
          <w:tcPr>
            <w:tcW w:w="6102" w:type="dxa"/>
          </w:tcPr>
          <w:p w14:paraId="2F15BBE0" w14:textId="229A54E4" w:rsidR="004428B6" w:rsidRDefault="00B34EB1" w:rsidP="004428B6">
            <w:pPr>
              <w:ind w:left="0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182" w:type="dxa"/>
          </w:tcPr>
          <w:p w14:paraId="6FD539E8" w14:textId="15487262" w:rsidR="004428B6" w:rsidRDefault="00B34EB1" w:rsidP="004428B6">
            <w:pPr>
              <w:ind w:left="0"/>
            </w:pPr>
            <w:proofErr w:type="gramStart"/>
            <w:r>
              <w:rPr>
                <w:rFonts w:hint="eastAsia"/>
              </w:rPr>
              <w:t>童峻涛</w:t>
            </w:r>
            <w:proofErr w:type="gramEnd"/>
          </w:p>
        </w:tc>
        <w:tc>
          <w:tcPr>
            <w:tcW w:w="2182" w:type="dxa"/>
          </w:tcPr>
          <w:p w14:paraId="621B7D6A" w14:textId="77777777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  <w:tr w:rsidR="004428B6" w:rsidRPr="00E52810" w14:paraId="4893A113" w14:textId="77777777" w:rsidTr="004428B6">
        <w:tc>
          <w:tcPr>
            <w:tcW w:w="6102" w:type="dxa"/>
          </w:tcPr>
          <w:p w14:paraId="530DA26D" w14:textId="2C9CCC9C" w:rsidR="004428B6" w:rsidRPr="00E52810" w:rsidRDefault="00B34EB1" w:rsidP="004428B6">
            <w:pPr>
              <w:ind w:left="0"/>
            </w:pPr>
            <w:r>
              <w:rPr>
                <w:rFonts w:hint="eastAsia"/>
              </w:rPr>
              <w:t>可行性文档合并</w:t>
            </w:r>
          </w:p>
        </w:tc>
        <w:tc>
          <w:tcPr>
            <w:tcW w:w="2182" w:type="dxa"/>
          </w:tcPr>
          <w:p w14:paraId="4D1D229D" w14:textId="4BA620AF" w:rsidR="004428B6" w:rsidRPr="00E52810" w:rsidRDefault="00B34EB1" w:rsidP="004428B6">
            <w:pPr>
              <w:ind w:left="0"/>
            </w:pPr>
            <w:r>
              <w:rPr>
                <w:rFonts w:hint="eastAsia"/>
              </w:rPr>
              <w:t>朱邦杰</w:t>
            </w:r>
          </w:p>
        </w:tc>
        <w:tc>
          <w:tcPr>
            <w:tcW w:w="2182" w:type="dxa"/>
          </w:tcPr>
          <w:p w14:paraId="71C5B3E7" w14:textId="77777777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  <w:tr w:rsidR="004428B6" w:rsidRPr="00E52810" w14:paraId="010C784A" w14:textId="77777777" w:rsidTr="004428B6">
        <w:tc>
          <w:tcPr>
            <w:tcW w:w="6102" w:type="dxa"/>
          </w:tcPr>
          <w:p w14:paraId="62972EFE" w14:textId="77777777" w:rsidR="004428B6" w:rsidRDefault="004428B6" w:rsidP="004428B6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5CF29EFD" w14:textId="37AF13EC" w:rsidR="004428B6" w:rsidRDefault="00B34EB1" w:rsidP="004428B6">
            <w:pPr>
              <w:ind w:left="0"/>
            </w:pPr>
            <w:proofErr w:type="gramStart"/>
            <w:r>
              <w:rPr>
                <w:rFonts w:hint="eastAsia"/>
              </w:rPr>
              <w:t>童峻涛</w:t>
            </w:r>
            <w:proofErr w:type="gramEnd"/>
          </w:p>
        </w:tc>
        <w:tc>
          <w:tcPr>
            <w:tcW w:w="2182" w:type="dxa"/>
          </w:tcPr>
          <w:p w14:paraId="62CA2C25" w14:textId="77777777" w:rsidR="004428B6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  <w:tr w:rsidR="00B34EB1" w14:paraId="5BD2AB63" w14:textId="77777777" w:rsidTr="00B34EB1">
        <w:tc>
          <w:tcPr>
            <w:tcW w:w="6102" w:type="dxa"/>
          </w:tcPr>
          <w:p w14:paraId="3558B62E" w14:textId="430696D5" w:rsidR="00B34EB1" w:rsidRDefault="00B34EB1" w:rsidP="00403051">
            <w:pPr>
              <w:ind w:left="0"/>
            </w:pP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更新</w:t>
            </w:r>
          </w:p>
        </w:tc>
        <w:tc>
          <w:tcPr>
            <w:tcW w:w="2182" w:type="dxa"/>
          </w:tcPr>
          <w:p w14:paraId="2751CFAA" w14:textId="3FEF815B" w:rsidR="00B34EB1" w:rsidRDefault="00B34EB1" w:rsidP="00403051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08987524" w14:textId="77777777" w:rsidR="00B34EB1" w:rsidRDefault="00B34EB1" w:rsidP="00403051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0:00</w:t>
            </w:r>
          </w:p>
        </w:tc>
      </w:tr>
      <w:tr w:rsidR="0055672B" w14:paraId="5665E4F9" w14:textId="77777777" w:rsidTr="0055672B">
        <w:tc>
          <w:tcPr>
            <w:tcW w:w="6102" w:type="dxa"/>
          </w:tcPr>
          <w:p w14:paraId="7F628FA2" w14:textId="428E2086" w:rsidR="0055672B" w:rsidRDefault="0055672B" w:rsidP="00C734A2">
            <w:pPr>
              <w:ind w:left="0"/>
            </w:pPr>
            <w:r>
              <w:rPr>
                <w:rFonts w:hint="eastAsia"/>
              </w:rPr>
              <w:t>PPT</w:t>
            </w:r>
            <w:r>
              <w:t xml:space="preserve"> </w:t>
            </w:r>
            <w:r>
              <w:rPr>
                <w:rFonts w:hint="eastAsia"/>
              </w:rPr>
              <w:t>排版格式</w:t>
            </w:r>
          </w:p>
        </w:tc>
        <w:tc>
          <w:tcPr>
            <w:tcW w:w="2182" w:type="dxa"/>
          </w:tcPr>
          <w:p w14:paraId="032D3FFA" w14:textId="6EF3F274" w:rsidR="0055672B" w:rsidRDefault="0055672B" w:rsidP="00C734A2">
            <w:pPr>
              <w:ind w:left="0"/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79FC12B0" w14:textId="38B82D9F" w:rsidR="0055672B" w:rsidRDefault="0055672B" w:rsidP="00C734A2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8:00</w:t>
            </w:r>
          </w:p>
        </w:tc>
      </w:tr>
      <w:tr w:rsidR="0055672B" w14:paraId="133A384D" w14:textId="77777777" w:rsidTr="0055672B">
        <w:tc>
          <w:tcPr>
            <w:tcW w:w="6102" w:type="dxa"/>
          </w:tcPr>
          <w:p w14:paraId="1D29D0AC" w14:textId="118372F9" w:rsidR="0055672B" w:rsidRDefault="0055672B" w:rsidP="00C734A2">
            <w:pPr>
              <w:ind w:left="0"/>
            </w:pPr>
            <w:r>
              <w:rPr>
                <w:rFonts w:hint="eastAsia"/>
              </w:rPr>
              <w:t>最终审核</w:t>
            </w:r>
          </w:p>
        </w:tc>
        <w:tc>
          <w:tcPr>
            <w:tcW w:w="2182" w:type="dxa"/>
          </w:tcPr>
          <w:p w14:paraId="68371F03" w14:textId="77FDFD4F" w:rsidR="0055672B" w:rsidRDefault="0055672B" w:rsidP="00C734A2">
            <w:pPr>
              <w:ind w:left="0"/>
            </w:pPr>
            <w:r>
              <w:rPr>
                <w:rFonts w:hint="eastAsia"/>
              </w:rPr>
              <w:t>朱邦杰、徐任</w:t>
            </w:r>
          </w:p>
        </w:tc>
        <w:tc>
          <w:tcPr>
            <w:tcW w:w="2182" w:type="dxa"/>
          </w:tcPr>
          <w:p w14:paraId="25ADAFB3" w14:textId="77777777" w:rsidR="0055672B" w:rsidRDefault="0055672B" w:rsidP="00C734A2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</w:t>
            </w:r>
            <w:r>
              <w:rPr>
                <w:lang w:val="zh-CN" w:bidi="zh-CN"/>
              </w:rPr>
              <w:t>14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>
              <w:rPr>
                <w:lang w:val="zh-CN" w:bidi="zh-CN"/>
              </w:rPr>
              <w:t>8:00</w:t>
            </w:r>
          </w:p>
        </w:tc>
      </w:tr>
    </w:tbl>
    <w:p w14:paraId="52EEBA85" w14:textId="69B7D871" w:rsidR="00706A17" w:rsidRDefault="00706A17" w:rsidP="00706A17">
      <w:pPr>
        <w:ind w:left="0"/>
      </w:pPr>
    </w:p>
    <w:sectPr w:rsidR="00706A17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84272" w14:textId="77777777" w:rsidR="00A110B6" w:rsidRDefault="00A110B6">
      <w:pPr>
        <w:spacing w:after="0"/>
      </w:pPr>
      <w:r>
        <w:separator/>
      </w:r>
    </w:p>
  </w:endnote>
  <w:endnote w:type="continuationSeparator" w:id="0">
    <w:p w14:paraId="3245EDD2" w14:textId="77777777" w:rsidR="00A110B6" w:rsidRDefault="00A110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51C53" w14:textId="77777777" w:rsidR="00A110B6" w:rsidRDefault="00A110B6">
      <w:pPr>
        <w:spacing w:after="0"/>
      </w:pPr>
      <w:r>
        <w:separator/>
      </w:r>
    </w:p>
  </w:footnote>
  <w:footnote w:type="continuationSeparator" w:id="0">
    <w:p w14:paraId="356FB1B0" w14:textId="77777777" w:rsidR="00A110B6" w:rsidRDefault="00A110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413EA"/>
    <w:rsid w:val="00064C56"/>
    <w:rsid w:val="00070820"/>
    <w:rsid w:val="001005E5"/>
    <w:rsid w:val="00107A25"/>
    <w:rsid w:val="001118FD"/>
    <w:rsid w:val="00152CC8"/>
    <w:rsid w:val="0017681F"/>
    <w:rsid w:val="00183259"/>
    <w:rsid w:val="001C4546"/>
    <w:rsid w:val="002001D9"/>
    <w:rsid w:val="002063CA"/>
    <w:rsid w:val="002B537B"/>
    <w:rsid w:val="002B6C94"/>
    <w:rsid w:val="002D4CF5"/>
    <w:rsid w:val="002E7469"/>
    <w:rsid w:val="002F4ABE"/>
    <w:rsid w:val="0031213D"/>
    <w:rsid w:val="00386272"/>
    <w:rsid w:val="003B1BCE"/>
    <w:rsid w:val="003C1B81"/>
    <w:rsid w:val="003C6B6C"/>
    <w:rsid w:val="0041439B"/>
    <w:rsid w:val="00440207"/>
    <w:rsid w:val="004428B6"/>
    <w:rsid w:val="00444D8F"/>
    <w:rsid w:val="004C5BD1"/>
    <w:rsid w:val="0052417A"/>
    <w:rsid w:val="0052642B"/>
    <w:rsid w:val="0055672B"/>
    <w:rsid w:val="00557792"/>
    <w:rsid w:val="0057719E"/>
    <w:rsid w:val="005E7D19"/>
    <w:rsid w:val="006438A3"/>
    <w:rsid w:val="006566B5"/>
    <w:rsid w:val="0066086F"/>
    <w:rsid w:val="00672A6F"/>
    <w:rsid w:val="006928B4"/>
    <w:rsid w:val="006D571F"/>
    <w:rsid w:val="006F5A3F"/>
    <w:rsid w:val="00706A17"/>
    <w:rsid w:val="00714174"/>
    <w:rsid w:val="007253CC"/>
    <w:rsid w:val="00757478"/>
    <w:rsid w:val="00770F0C"/>
    <w:rsid w:val="007F00C8"/>
    <w:rsid w:val="008431CB"/>
    <w:rsid w:val="0089712C"/>
    <w:rsid w:val="008C4887"/>
    <w:rsid w:val="008E2FAF"/>
    <w:rsid w:val="00914AE1"/>
    <w:rsid w:val="0093449B"/>
    <w:rsid w:val="009916AE"/>
    <w:rsid w:val="009B3E66"/>
    <w:rsid w:val="00A110B6"/>
    <w:rsid w:val="00A21DD0"/>
    <w:rsid w:val="00A979E1"/>
    <w:rsid w:val="00B34EB1"/>
    <w:rsid w:val="00B45E12"/>
    <w:rsid w:val="00BC4F10"/>
    <w:rsid w:val="00BD30AE"/>
    <w:rsid w:val="00BD7AFB"/>
    <w:rsid w:val="00C068AA"/>
    <w:rsid w:val="00C51E7E"/>
    <w:rsid w:val="00C53CD3"/>
    <w:rsid w:val="00C9013A"/>
    <w:rsid w:val="00CA3AEB"/>
    <w:rsid w:val="00CB50F2"/>
    <w:rsid w:val="00CF5C61"/>
    <w:rsid w:val="00D217A2"/>
    <w:rsid w:val="00D36E05"/>
    <w:rsid w:val="00D6466C"/>
    <w:rsid w:val="00D81250"/>
    <w:rsid w:val="00D83214"/>
    <w:rsid w:val="00D90A37"/>
    <w:rsid w:val="00DC2307"/>
    <w:rsid w:val="00DC76D2"/>
    <w:rsid w:val="00E2495C"/>
    <w:rsid w:val="00E438EE"/>
    <w:rsid w:val="00E52810"/>
    <w:rsid w:val="00E70F21"/>
    <w:rsid w:val="00E91705"/>
    <w:rsid w:val="00EB43FE"/>
    <w:rsid w:val="00ED1CA3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995EACFE8554428BE1843555F685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07642-D52C-45F6-AC9B-6C0C6D6E6BE7}"/>
      </w:docPartPr>
      <w:docPartBody>
        <w:p w:rsidR="00A64A2F" w:rsidRDefault="00A43137">
          <w:pPr>
            <w:pStyle w:val="0995EACFE8554428BE1843555F685761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D40B7A8C5D82475C9C7201DB10CC5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05338-3F54-43B5-A763-3280C2EE8129}"/>
      </w:docPartPr>
      <w:docPartBody>
        <w:p w:rsidR="00A64A2F" w:rsidRDefault="00A43137">
          <w:pPr>
            <w:pStyle w:val="D40B7A8C5D82475C9C7201DB10CC537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2819B3F3D2E24371B2284AE739EB28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EC742F-5654-4922-9076-EB7926CF4683}"/>
      </w:docPartPr>
      <w:docPartBody>
        <w:p w:rsidR="00AF5F41" w:rsidRDefault="00037AC4" w:rsidP="00037AC4">
          <w:pPr>
            <w:pStyle w:val="2819B3F3D2E24371B2284AE739EB287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4487CC0BECE04C5A915AA2E1653F49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51C5C1-5F68-403A-9241-C3192F9F2B97}"/>
      </w:docPartPr>
      <w:docPartBody>
        <w:p w:rsidR="00AF5F41" w:rsidRDefault="00037AC4" w:rsidP="00037AC4">
          <w:pPr>
            <w:pStyle w:val="4487CC0BECE04C5A915AA2E1653F4913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FF1D250A0A2642FCA5471E8BC456DD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82ACFB-8EAF-4830-ABD0-E273F5D1450B}"/>
      </w:docPartPr>
      <w:docPartBody>
        <w:p w:rsidR="00AF5F41" w:rsidRDefault="00037AC4" w:rsidP="00037AC4">
          <w:pPr>
            <w:pStyle w:val="FF1D250A0A2642FCA5471E8BC456DDC4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52C7226F92CB4D34A0000C4505AA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51634F-B49C-4760-BB38-C1C020725E42}"/>
      </w:docPartPr>
      <w:docPartBody>
        <w:p w:rsidR="00AF5F41" w:rsidRDefault="00037AC4" w:rsidP="00037AC4">
          <w:pPr>
            <w:pStyle w:val="52C7226F92CB4D34A0000C4505AA3EFF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9E8D3184E7484DE69BD10018C8D30F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020FBB-78E8-4393-B08B-93D1816E8932}"/>
      </w:docPartPr>
      <w:docPartBody>
        <w:p w:rsidR="00AF5F41" w:rsidRDefault="00037AC4" w:rsidP="00037AC4">
          <w:pPr>
            <w:pStyle w:val="9E8D3184E7484DE69BD10018C8D30F68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08C8EBBA80FE44A3AC8C9FD09C0991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A370E7-79DF-41D8-82A9-E2D7AD7E3A03}"/>
      </w:docPartPr>
      <w:docPartBody>
        <w:p w:rsidR="00AF5F41" w:rsidRDefault="00037AC4" w:rsidP="00037AC4">
          <w:pPr>
            <w:pStyle w:val="08C8EBBA80FE44A3AC8C9FD09C0991A2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29796030E82740E69DF4279FD9F836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2F3512-06BA-46A8-8214-ED870804F1A5}"/>
      </w:docPartPr>
      <w:docPartBody>
        <w:p w:rsidR="00AF5F41" w:rsidRDefault="00037AC4" w:rsidP="00037AC4">
          <w:pPr>
            <w:pStyle w:val="29796030E82740E69DF4279FD9F83648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E2C9197403346DCA565C724CD8C14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E5B1CB-2E97-4515-80C1-1A612C8492EC}"/>
      </w:docPartPr>
      <w:docPartBody>
        <w:p w:rsidR="00AF5F41" w:rsidRDefault="00037AC4" w:rsidP="00037AC4">
          <w:pPr>
            <w:pStyle w:val="8E2C9197403346DCA565C724CD8C1436"/>
          </w:pPr>
          <w:r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37AC4"/>
    <w:rsid w:val="001050B1"/>
    <w:rsid w:val="00157D2B"/>
    <w:rsid w:val="00162AF1"/>
    <w:rsid w:val="002566F6"/>
    <w:rsid w:val="002D2C9B"/>
    <w:rsid w:val="0045762F"/>
    <w:rsid w:val="00681A28"/>
    <w:rsid w:val="00856795"/>
    <w:rsid w:val="00982E73"/>
    <w:rsid w:val="00A43137"/>
    <w:rsid w:val="00A64A2F"/>
    <w:rsid w:val="00AF5F41"/>
    <w:rsid w:val="00C07803"/>
    <w:rsid w:val="00DD69E4"/>
    <w:rsid w:val="00DF2162"/>
    <w:rsid w:val="00DF667B"/>
    <w:rsid w:val="00E03500"/>
    <w:rsid w:val="00FC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2819B3F3D2E24371B2284AE739EB2872">
    <w:name w:val="2819B3F3D2E24371B2284AE739EB2872"/>
    <w:rsid w:val="00037AC4"/>
    <w:pPr>
      <w:widowControl w:val="0"/>
      <w:jc w:val="both"/>
    </w:pPr>
  </w:style>
  <w:style w:type="paragraph" w:customStyle="1" w:styleId="4487CC0BECE04C5A915AA2E1653F4913">
    <w:name w:val="4487CC0BECE04C5A915AA2E1653F4913"/>
    <w:rsid w:val="00037AC4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FF1D250A0A2642FCA5471E8BC456DDC4">
    <w:name w:val="FF1D250A0A2642FCA5471E8BC456DDC4"/>
    <w:rsid w:val="00037AC4"/>
    <w:pPr>
      <w:widowControl w:val="0"/>
      <w:jc w:val="both"/>
    </w:pPr>
  </w:style>
  <w:style w:type="paragraph" w:customStyle="1" w:styleId="52C7226F92CB4D34A0000C4505AA3EFF">
    <w:name w:val="52C7226F92CB4D34A0000C4505AA3EFF"/>
    <w:rsid w:val="00037AC4"/>
    <w:pPr>
      <w:widowControl w:val="0"/>
      <w:jc w:val="both"/>
    </w:pPr>
  </w:style>
  <w:style w:type="paragraph" w:customStyle="1" w:styleId="9E8D3184E7484DE69BD10018C8D30F68">
    <w:name w:val="9E8D3184E7484DE69BD10018C8D30F68"/>
    <w:rsid w:val="00037AC4"/>
    <w:pPr>
      <w:widowControl w:val="0"/>
      <w:jc w:val="both"/>
    </w:pPr>
  </w:style>
  <w:style w:type="paragraph" w:customStyle="1" w:styleId="08C8EBBA80FE44A3AC8C9FD09C0991A2">
    <w:name w:val="08C8EBBA80FE44A3AC8C9FD09C0991A2"/>
    <w:rsid w:val="00037AC4"/>
    <w:pPr>
      <w:widowControl w:val="0"/>
      <w:jc w:val="both"/>
    </w:pPr>
  </w:style>
  <w:style w:type="paragraph" w:customStyle="1" w:styleId="29796030E82740E69DF4279FD9F83648">
    <w:name w:val="29796030E82740E69DF4279FD9F83648"/>
    <w:rsid w:val="00037AC4"/>
    <w:pPr>
      <w:widowControl w:val="0"/>
      <w:jc w:val="both"/>
    </w:pPr>
  </w:style>
  <w:style w:type="paragraph" w:customStyle="1" w:styleId="8E2C9197403346DCA565C724CD8C1436">
    <w:name w:val="8E2C9197403346DCA565C724CD8C1436"/>
    <w:rsid w:val="00037A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10</cp:revision>
  <cp:lastPrinted>2017-07-31T08:20:00Z</cp:lastPrinted>
  <dcterms:created xsi:type="dcterms:W3CDTF">2021-03-13T05:07:00Z</dcterms:created>
  <dcterms:modified xsi:type="dcterms:W3CDTF">2021-03-21T04:10:00Z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