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D7ADE" w14:textId="77777777" w:rsidR="00960A97" w:rsidRPr="00156EC2" w:rsidRDefault="00960A97" w:rsidP="00960A97">
      <w:pPr>
        <w:spacing w:after="120"/>
        <w:ind w:left="1420" w:firstLineChars="300" w:firstLine="2180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r w:rsidRPr="00156EC2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r w:rsidRPr="00156EC2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279F7A3B" w14:textId="77777777" w:rsidR="00960A97" w:rsidRPr="00156EC2" w:rsidRDefault="00960A97" w:rsidP="00960A97">
      <w:pPr>
        <w:spacing w:after="120"/>
        <w:jc w:val="center"/>
        <w:rPr>
          <w:rFonts w:ascii="宋体" w:eastAsia="宋体" w:hAnsi="宋体" w:cs="宋体"/>
          <w:b/>
          <w:color w:val="000000"/>
          <w:sz w:val="44"/>
          <w:szCs w:val="44"/>
        </w:rPr>
      </w:pP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 xml:space="preserve">   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G</w:t>
      </w: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>10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小组会议纪要</w:t>
      </w:r>
    </w:p>
    <w:p w14:paraId="2C20EC45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  <w:r w:rsidRPr="00156EC2">
        <w:rPr>
          <w:rFonts w:ascii="宋体" w:eastAsia="宋体" w:hAnsi="宋体"/>
          <w:noProof/>
        </w:rPr>
        <w:drawing>
          <wp:inline distT="0" distB="0" distL="0" distR="0" wp14:anchorId="5D0B3312" wp14:editId="11B331A7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EDCF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</w:p>
    <w:p w14:paraId="6BF3D066" w14:textId="77777777" w:rsidR="00960A97" w:rsidRPr="00156EC2" w:rsidRDefault="00960A97" w:rsidP="00960A97">
      <w:pPr>
        <w:spacing w:after="120"/>
        <w:ind w:left="2952" w:firstLineChars="300" w:firstLine="85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 xml:space="preserve">拟制人：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038ECDB9" w14:textId="77777777" w:rsidR="00960A97" w:rsidRPr="00156EC2" w:rsidRDefault="00960A97" w:rsidP="00960A97">
      <w:pPr>
        <w:spacing w:after="120"/>
        <w:ind w:left="3665" w:firstLineChars="484" w:firstLine="137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刘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哲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18</w:t>
      </w:r>
    </w:p>
    <w:p w14:paraId="1876DEA4" w14:textId="77777777" w:rsidR="00960A97" w:rsidRPr="00156EC2" w:rsidRDefault="00960A97" w:rsidP="00960A97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童峻涛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41</w:t>
      </w:r>
    </w:p>
    <w:p w14:paraId="23480868" w14:textId="77777777" w:rsidR="00960A97" w:rsidRPr="00156EC2" w:rsidRDefault="00960A97" w:rsidP="00960A97">
      <w:pPr>
        <w:spacing w:after="120"/>
        <w:ind w:left="2068" w:firstLineChars="1046" w:firstLine="2971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牛旷野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803199</w:t>
      </w:r>
    </w:p>
    <w:p w14:paraId="1D77348E" w14:textId="77777777" w:rsidR="00960A97" w:rsidRPr="00156EC2" w:rsidRDefault="00960A97" w:rsidP="00960A97">
      <w:pPr>
        <w:spacing w:after="120"/>
        <w:ind w:left="1347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徐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任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801346</w:t>
      </w:r>
    </w:p>
    <w:p w14:paraId="0127FCF6" w14:textId="77777777" w:rsidR="00960A97" w:rsidRPr="00156EC2" w:rsidRDefault="00960A97" w:rsidP="00960A97">
      <w:pPr>
        <w:spacing w:after="120"/>
        <w:ind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</w:p>
    <w:p w14:paraId="762026E1" w14:textId="77777777" w:rsidR="00960A97" w:rsidRPr="00156EC2" w:rsidRDefault="00960A97" w:rsidP="00960A97">
      <w:pPr>
        <w:spacing w:after="120"/>
        <w:ind w:left="3468" w:firstLineChars="146" w:firstLine="41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>审核人：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4A808AD0" w14:textId="77777777" w:rsidR="00960A97" w:rsidRPr="00156EC2" w:rsidRDefault="00960A97" w:rsidP="00960A97">
      <w:pPr>
        <w:ind w:left="3391" w:firstLine="492"/>
        <w:rPr>
          <w:rFonts w:ascii="宋体" w:eastAsia="宋体" w:hAnsi="宋体"/>
          <w:sz w:val="28"/>
          <w:szCs w:val="28"/>
          <w:u w:val="single"/>
        </w:rPr>
      </w:pPr>
      <w:bookmarkStart w:id="8" w:name="_Toc1700465797"/>
      <w:bookmarkStart w:id="9" w:name="_Toc1749608252"/>
      <w:r w:rsidRPr="00156EC2">
        <w:rPr>
          <w:rFonts w:ascii="宋体" w:eastAsia="宋体" w:hAnsi="宋体" w:hint="eastAsia"/>
          <w:sz w:val="28"/>
          <w:szCs w:val="28"/>
        </w:rPr>
        <w:t>批准人：</w:t>
      </w:r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 杨 枨 老 师</w:t>
      </w:r>
      <w:bookmarkEnd w:id="4"/>
      <w:bookmarkEnd w:id="5"/>
      <w:bookmarkEnd w:id="6"/>
      <w:bookmarkEnd w:id="7"/>
      <w:bookmarkEnd w:id="8"/>
      <w:bookmarkEnd w:id="9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405A235B" w14:textId="77777777" w:rsidR="00960A97" w:rsidRPr="00156EC2" w:rsidRDefault="00960A97" w:rsidP="00960A97">
      <w:pPr>
        <w:ind w:left="0"/>
        <w:rPr>
          <w:rFonts w:ascii="宋体" w:eastAsia="宋体" w:hAnsi="宋体"/>
        </w:rPr>
      </w:pPr>
      <w:r w:rsidRPr="00156EC2">
        <w:rPr>
          <w:rFonts w:ascii="宋体" w:eastAsia="宋体" w:hAnsi="宋体"/>
        </w:rPr>
        <w:br w:type="page"/>
      </w:r>
    </w:p>
    <w:p w14:paraId="5779F6FA" w14:textId="6FA8DABD" w:rsidR="00A979E1" w:rsidRDefault="008C4887" w:rsidP="00A979E1">
      <w:pPr>
        <w:pStyle w:val="afffff6"/>
      </w:pPr>
      <w:r>
        <w:rPr>
          <w:rFonts w:hint="eastAsia"/>
          <w:lang w:eastAsia="zh-CN"/>
        </w:rPr>
        <w:lastRenderedPageBreak/>
        <w:t>第</w:t>
      </w:r>
      <w:r w:rsidR="0013058B">
        <w:rPr>
          <w:rFonts w:hint="eastAsia"/>
          <w:lang w:eastAsia="zh-CN"/>
        </w:rPr>
        <w:t>五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</w:p>
    <w:p w14:paraId="7D04C330" w14:textId="60C58F13" w:rsidR="00A979E1" w:rsidRDefault="007F6752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</w:t>
      </w:r>
      <w:r w:rsidR="002063CA">
        <w:rPr>
          <w:rStyle w:val="affffd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.0</w:t>
      </w:r>
      <w:r w:rsidR="002063CA">
        <w:rPr>
          <w:rStyle w:val="affffd"/>
          <w:lang w:eastAsia="zh-CN"/>
        </w:rPr>
        <w:t>3</w:t>
      </w:r>
      <w:r w:rsidR="00D217A2">
        <w:rPr>
          <w:rStyle w:val="affffd"/>
          <w:rFonts w:hint="eastAsia"/>
          <w:lang w:eastAsia="zh-CN"/>
        </w:rPr>
        <w:t>.</w:t>
      </w:r>
      <w:r w:rsidR="00960A97">
        <w:rPr>
          <w:rStyle w:val="affffd"/>
          <w:rFonts w:hint="eastAsia"/>
          <w:lang w:eastAsia="zh-CN"/>
        </w:rPr>
        <w:t>2</w:t>
      </w:r>
      <w:r w:rsidR="0013058B">
        <w:rPr>
          <w:rStyle w:val="affffd"/>
          <w:rFonts w:hint="eastAsia"/>
          <w:lang w:eastAsia="zh-CN"/>
        </w:rPr>
        <w:t>5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D217A2">
        <w:rPr>
          <w:rStyle w:val="affffd"/>
          <w:rFonts w:hint="eastAsia"/>
          <w:lang w:eastAsia="zh-CN"/>
        </w:rPr>
        <w:t>18:30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13058B">
            <w:rPr>
              <w:rStyle w:val="affffd"/>
              <w:rFonts w:hint="eastAsia"/>
              <w:lang w:eastAsia="zh-CN"/>
            </w:rPr>
            <w:t>二食堂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14:paraId="0A9B973B" w14:textId="77777777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14:paraId="58B18475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3AC0F7A2" w14:textId="77777777" w:rsidR="00A979E1" w:rsidRPr="00A979E1" w:rsidRDefault="007F6752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7E8CA9C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55341112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2D3368C7" w14:textId="77777777" w:rsidR="00A979E1" w:rsidRPr="00A979E1" w:rsidRDefault="007F6752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8475FD4" w14:textId="706F8A88"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13058B">
                    <w:rPr>
                      <w:rFonts w:hint="eastAsia"/>
                    </w:rPr>
                    <w:t>五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14:paraId="035FCF76" w14:textId="77777777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97FBD33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48A2951" w14:textId="72897307" w:rsidR="00A979E1" w:rsidRDefault="00960A97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420B2409" w14:textId="77777777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0DA69CD7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BDB95B5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童峻涛</w:t>
                  </w:r>
                </w:p>
              </w:tc>
            </w:tr>
            <w:tr w:rsidR="00A979E1" w14:paraId="7802FA1D" w14:textId="77777777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0723A99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93EC470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</w:tbl>
          <w:p w14:paraId="25422D70" w14:textId="77777777"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14:paraId="76D5E1C0" w14:textId="77777777" w:rsidR="00A979E1" w:rsidRPr="00137619" w:rsidRDefault="00A979E1" w:rsidP="00BD7AFB">
            <w:pPr>
              <w:spacing w:after="0"/>
            </w:pPr>
          </w:p>
          <w:p w14:paraId="06426835" w14:textId="77777777" w:rsidR="00A979E1" w:rsidRDefault="00A979E1" w:rsidP="00BD7AFB">
            <w:pPr>
              <w:spacing w:after="0"/>
            </w:pPr>
          </w:p>
          <w:p w14:paraId="3CA46AA2" w14:textId="08BF18C1" w:rsidR="002063CA" w:rsidRDefault="002063CA" w:rsidP="00BD7AFB">
            <w:pPr>
              <w:spacing w:after="0"/>
            </w:pPr>
          </w:p>
        </w:tc>
      </w:tr>
    </w:tbl>
    <w:p w14:paraId="0E0565C3" w14:textId="77777777"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14:paraId="001DAD94" w14:textId="422BFEAE" w:rsidR="00A979E1" w:rsidRDefault="007F6752" w:rsidP="006566B5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13058B">
        <w:rPr>
          <w:rStyle w:val="affffd"/>
          <w:rFonts w:hint="eastAsia"/>
          <w:lang w:eastAsia="zh-CN"/>
        </w:rPr>
        <w:t>课堂正式评审总结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6438A3">
        <w:rPr>
          <w:rStyle w:val="affffd"/>
          <w:rFonts w:hint="eastAsia"/>
          <w:lang w:eastAsia="zh-CN"/>
        </w:rPr>
        <w:t>朱邦杰</w:t>
      </w:r>
    </w:p>
    <w:p w14:paraId="3858A0BF" w14:textId="15235516" w:rsidR="00A979E1" w:rsidRDefault="0013058B" w:rsidP="00A979E1">
      <w:r>
        <w:rPr>
          <w:rFonts w:hint="eastAsia"/>
        </w:rPr>
        <w:t>将评审时的录音回放，杨枨老师认为评审表第十一条以后的条目做得都不合格，所以根据评审表总结出本周内需要改进的地方</w:t>
      </w:r>
      <w:r w:rsidR="00A46995">
        <w:rPr>
          <w:rFonts w:hint="eastAsia"/>
        </w:rPr>
        <w:t>。</w:t>
      </w:r>
      <w:r>
        <w:rPr>
          <w:rFonts w:hint="eastAsia"/>
        </w:rPr>
        <w:t>包括全部开发测试计划删除、将需求工程子计划加入总计划中，规范非受控仓库命名规范、完善配置管理流程图、规范版本号定义、完善</w:t>
      </w:r>
      <w:r>
        <w:rPr>
          <w:rFonts w:hint="eastAsia"/>
        </w:rPr>
        <w:t>w</w:t>
      </w:r>
      <w:r>
        <w:t>bs</w:t>
      </w:r>
      <w:r>
        <w:rPr>
          <w:rFonts w:hint="eastAsia"/>
        </w:rPr>
        <w:t>输入输出表、项目章程增加需求工程范围、完善甘特图、干系人子计划加入</w:t>
      </w:r>
      <w:r>
        <w:rPr>
          <w:rFonts w:hint="eastAsia"/>
        </w:rPr>
        <w:t>o</w:t>
      </w:r>
      <w:r>
        <w:t>bs</w:t>
      </w:r>
      <w:r>
        <w:rPr>
          <w:rFonts w:hint="eastAsia"/>
        </w:rPr>
        <w:t>。</w:t>
      </w:r>
    </w:p>
    <w:p w14:paraId="5ED42E73" w14:textId="4AF4148B" w:rsidR="0013058B" w:rsidRDefault="0013058B" w:rsidP="0013058B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1029069832"/>
          <w:placeholder>
            <w:docPart w:val="12FB7167C96D4F6AB534F4273C5A5E9D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议程主题</w:t>
          </w:r>
        </w:sdtContent>
      </w:sdt>
      <w:r>
        <w:rPr>
          <w:lang w:val="zh-CN" w:eastAsia="zh-CN" w:bidi="zh-CN"/>
        </w:rPr>
        <w:t xml:space="preserve"> </w:t>
      </w:r>
      <w:r>
        <w:rPr>
          <w:rStyle w:val="affffd"/>
          <w:rFonts w:hint="eastAsia"/>
          <w:lang w:eastAsia="zh-CN"/>
        </w:rPr>
        <w:t>翻转课堂</w:t>
      </w:r>
      <w:r>
        <w:rPr>
          <w:lang w:val="zh-CN" w:eastAsia="zh-CN" w:bidi="zh-CN"/>
        </w:rPr>
        <w:t xml:space="preserve">| </w:t>
      </w:r>
      <w:sdt>
        <w:sdtPr>
          <w:alias w:val="议程 1，发言者:"/>
          <w:tag w:val="议程 1，发言者:"/>
          <w:id w:val="-80987399"/>
          <w:placeholder>
            <w:docPart w:val="BEFF78A35F784CE3B9FD62A1C31F670B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发言者</w:t>
          </w:r>
        </w:sdtContent>
      </w:sdt>
      <w:r>
        <w:rPr>
          <w:lang w:val="zh-CN" w:eastAsia="zh-CN" w:bidi="zh-CN"/>
        </w:rPr>
        <w:t xml:space="preserve"> </w:t>
      </w:r>
      <w:r>
        <w:rPr>
          <w:rStyle w:val="affffd"/>
          <w:rFonts w:hint="eastAsia"/>
          <w:lang w:eastAsia="zh-CN"/>
        </w:rPr>
        <w:t>朱邦杰</w:t>
      </w:r>
    </w:p>
    <w:p w14:paraId="0D06E937" w14:textId="6D20CEF1" w:rsidR="0013058B" w:rsidRDefault="0013058B" w:rsidP="0013058B">
      <w:r>
        <w:rPr>
          <w:rFonts w:hint="eastAsia"/>
        </w:rPr>
        <w:t>提出翻转课堂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内容可改进的地方，并且小组成员必须对小组负责的翻转内容熟悉，做好下周翻转课堂上台展示的准备。</w:t>
      </w:r>
    </w:p>
    <w:p w14:paraId="5DAF0068" w14:textId="77777777" w:rsidR="0013058B" w:rsidRPr="0013058B" w:rsidRDefault="0013058B" w:rsidP="00A979E1">
      <w:pPr>
        <w:rPr>
          <w:rFonts w:hint="eastAsia"/>
        </w:rPr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14:paraId="4E2FC407" w14:textId="77777777" w:rsidTr="004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3B1BA08D" w14:textId="77777777" w:rsidR="00CB50F2" w:rsidRPr="00E52810" w:rsidRDefault="007F6752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DEB131F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E495432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14:paraId="067E1C70" w14:textId="77777777" w:rsidTr="004428B6">
        <w:tc>
          <w:tcPr>
            <w:tcW w:w="6102" w:type="dxa"/>
          </w:tcPr>
          <w:p w14:paraId="19800D6C" w14:textId="163D2FD3" w:rsidR="00A979E1" w:rsidRPr="00E52810" w:rsidRDefault="008C4887" w:rsidP="00E52810">
            <w:pPr>
              <w:ind w:left="0"/>
            </w:pPr>
            <w:r>
              <w:rPr>
                <w:rFonts w:hint="eastAsia"/>
              </w:rPr>
              <w:t>甘特图</w:t>
            </w:r>
            <w:r w:rsidR="00A46995">
              <w:rPr>
                <w:rFonts w:hint="eastAsia"/>
              </w:rPr>
              <w:t>更新</w:t>
            </w:r>
          </w:p>
        </w:tc>
        <w:tc>
          <w:tcPr>
            <w:tcW w:w="2182" w:type="dxa"/>
          </w:tcPr>
          <w:p w14:paraId="608FA9A5" w14:textId="77777777" w:rsidR="00A979E1" w:rsidRPr="00E52810" w:rsidRDefault="002063CA" w:rsidP="00E52810">
            <w:pPr>
              <w:ind w:left="0"/>
            </w:pPr>
            <w:r>
              <w:rPr>
                <w:rFonts w:hint="eastAsia"/>
              </w:rPr>
              <w:t>牛旷野</w:t>
            </w:r>
          </w:p>
        </w:tc>
        <w:tc>
          <w:tcPr>
            <w:tcW w:w="2182" w:type="dxa"/>
          </w:tcPr>
          <w:p w14:paraId="026C0EBD" w14:textId="33D585C2" w:rsidR="00A979E1" w:rsidRPr="00E52810" w:rsidRDefault="00914AE1" w:rsidP="00E52810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 w:rsidR="002063CA"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2063CA"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</w:t>
            </w:r>
            <w:r w:rsidR="00A46995">
              <w:rPr>
                <w:rFonts w:hint="eastAsia"/>
                <w:lang w:val="zh-CN" w:bidi="zh-CN"/>
              </w:rPr>
              <w:t>2</w:t>
            </w:r>
            <w:r w:rsidR="0013058B">
              <w:rPr>
                <w:rFonts w:hint="eastAsia"/>
                <w:lang w:val="zh-CN" w:bidi="zh-CN"/>
              </w:rPr>
              <w:t>8</w:t>
            </w:r>
            <w:r w:rsidR="00A979E1"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 w:rsidR="0013058B">
              <w:rPr>
                <w:rFonts w:hint="eastAsia"/>
                <w:lang w:val="zh-CN" w:bidi="zh-CN"/>
              </w:rPr>
              <w:t>0</w:t>
            </w:r>
            <w:r>
              <w:rPr>
                <w:lang w:val="zh-CN" w:bidi="zh-CN"/>
              </w:rPr>
              <w:t>:00</w:t>
            </w:r>
          </w:p>
        </w:tc>
      </w:tr>
      <w:tr w:rsidR="004428B6" w:rsidRPr="00E52810" w14:paraId="53A744F7" w14:textId="77777777" w:rsidTr="004428B6">
        <w:tc>
          <w:tcPr>
            <w:tcW w:w="6102" w:type="dxa"/>
          </w:tcPr>
          <w:p w14:paraId="2F15BBE0" w14:textId="77777777" w:rsidR="004428B6" w:rsidRDefault="004428B6" w:rsidP="004428B6">
            <w:pPr>
              <w:ind w:left="0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182" w:type="dxa"/>
          </w:tcPr>
          <w:p w14:paraId="6FD539E8" w14:textId="77777777" w:rsidR="004428B6" w:rsidRDefault="002063CA" w:rsidP="004428B6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621B7D6A" w14:textId="381ECAFA" w:rsidR="004428B6" w:rsidRPr="00E52810" w:rsidRDefault="002063CA" w:rsidP="004428B6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</w:t>
            </w:r>
            <w:r w:rsidR="00A46995">
              <w:rPr>
                <w:rFonts w:hint="eastAsia"/>
                <w:lang w:val="zh-CN" w:bidi="zh-CN"/>
              </w:rPr>
              <w:t>2</w:t>
            </w:r>
            <w:r w:rsidR="00EF62AF">
              <w:rPr>
                <w:rFonts w:hint="eastAsia"/>
                <w:lang w:val="zh-CN" w:bidi="zh-CN"/>
              </w:rPr>
              <w:t>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 w:rsidR="00EF62AF">
              <w:rPr>
                <w:rFonts w:hint="eastAsia"/>
                <w:lang w:val="zh-CN" w:bidi="zh-CN"/>
              </w:rPr>
              <w:t>0</w:t>
            </w:r>
            <w:r>
              <w:rPr>
                <w:lang w:val="zh-CN" w:bidi="zh-CN"/>
              </w:rPr>
              <w:t>:00</w:t>
            </w:r>
          </w:p>
        </w:tc>
      </w:tr>
      <w:tr w:rsidR="004428B6" w:rsidRPr="00E52810" w14:paraId="4893A113" w14:textId="77777777" w:rsidTr="004428B6">
        <w:tc>
          <w:tcPr>
            <w:tcW w:w="6102" w:type="dxa"/>
          </w:tcPr>
          <w:p w14:paraId="530DA26D" w14:textId="52212D08" w:rsidR="004428B6" w:rsidRPr="00E52810" w:rsidRDefault="00A46995" w:rsidP="004428B6">
            <w:pPr>
              <w:ind w:left="0"/>
            </w:pPr>
            <w:r>
              <w:rPr>
                <w:rFonts w:hint="eastAsia"/>
              </w:rPr>
              <w:t>文档完善</w:t>
            </w:r>
          </w:p>
        </w:tc>
        <w:tc>
          <w:tcPr>
            <w:tcW w:w="2182" w:type="dxa"/>
          </w:tcPr>
          <w:p w14:paraId="4D1D229D" w14:textId="77777777" w:rsidR="004428B6" w:rsidRPr="00E52810" w:rsidRDefault="002063CA" w:rsidP="004428B6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1C5B3E7" w14:textId="3557B4AE" w:rsidR="004428B6" w:rsidRPr="00E52810" w:rsidRDefault="002063CA" w:rsidP="004428B6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</w:t>
            </w:r>
            <w:r w:rsidR="00A46995">
              <w:rPr>
                <w:rFonts w:hint="eastAsia"/>
                <w:lang w:val="zh-CN" w:bidi="zh-CN"/>
              </w:rPr>
              <w:t>2</w:t>
            </w:r>
            <w:r w:rsidR="00EF62AF">
              <w:rPr>
                <w:rFonts w:hint="eastAsia"/>
                <w:lang w:val="zh-CN" w:bidi="zh-CN"/>
              </w:rPr>
              <w:t>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 w:rsidR="00EF62AF">
              <w:rPr>
                <w:rFonts w:hint="eastAsia"/>
                <w:lang w:val="zh-CN" w:bidi="zh-CN"/>
              </w:rPr>
              <w:t>0</w:t>
            </w:r>
            <w:r>
              <w:rPr>
                <w:lang w:val="zh-CN" w:bidi="zh-CN"/>
              </w:rPr>
              <w:t>:00</w:t>
            </w:r>
          </w:p>
        </w:tc>
      </w:tr>
      <w:tr w:rsidR="004428B6" w:rsidRPr="00E52810" w14:paraId="010C784A" w14:textId="77777777" w:rsidTr="004428B6">
        <w:tc>
          <w:tcPr>
            <w:tcW w:w="6102" w:type="dxa"/>
          </w:tcPr>
          <w:p w14:paraId="62972EFE" w14:textId="77777777" w:rsidR="004428B6" w:rsidRDefault="004428B6" w:rsidP="004428B6">
            <w:pPr>
              <w:ind w:left="0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182" w:type="dxa"/>
          </w:tcPr>
          <w:p w14:paraId="5CF29EFD" w14:textId="77777777" w:rsidR="004428B6" w:rsidRDefault="002063CA" w:rsidP="004428B6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62CA2C25" w14:textId="03CDD4EE" w:rsidR="00EF62AF" w:rsidRPr="00EF62AF" w:rsidRDefault="002063CA" w:rsidP="004428B6">
            <w:pPr>
              <w:ind w:left="0"/>
              <w:rPr>
                <w:rFonts w:hint="eastAsia"/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</w:t>
            </w:r>
            <w:r w:rsidR="00A46995">
              <w:rPr>
                <w:rFonts w:hint="eastAsia"/>
                <w:lang w:val="zh-CN" w:bidi="zh-CN"/>
              </w:rPr>
              <w:t>2</w:t>
            </w:r>
            <w:r w:rsidR="00EF62AF">
              <w:rPr>
                <w:rFonts w:hint="eastAsia"/>
                <w:lang w:val="zh-CN" w:bidi="zh-CN"/>
              </w:rPr>
              <w:t>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 w:rsidR="00EF62AF">
              <w:rPr>
                <w:rFonts w:hint="eastAsia"/>
                <w:lang w:val="zh-CN" w:bidi="zh-CN"/>
              </w:rPr>
              <w:t>0</w:t>
            </w:r>
            <w:r>
              <w:rPr>
                <w:lang w:val="zh-CN" w:bidi="zh-CN"/>
              </w:rPr>
              <w:t>:00</w:t>
            </w:r>
          </w:p>
        </w:tc>
      </w:tr>
      <w:tr w:rsidR="00EF62AF" w:rsidRPr="00E52810" w14:paraId="28D18F5A" w14:textId="77777777" w:rsidTr="004428B6">
        <w:tc>
          <w:tcPr>
            <w:tcW w:w="6102" w:type="dxa"/>
          </w:tcPr>
          <w:p w14:paraId="718072DC" w14:textId="70E13B4D" w:rsidR="00EF62AF" w:rsidRDefault="00EF62AF" w:rsidP="00EF62A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翻转课堂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完善</w:t>
            </w:r>
          </w:p>
        </w:tc>
        <w:tc>
          <w:tcPr>
            <w:tcW w:w="2182" w:type="dxa"/>
          </w:tcPr>
          <w:p w14:paraId="67C35C6E" w14:textId="62197B68" w:rsidR="00EF62AF" w:rsidRDefault="00EF62AF" w:rsidP="00EF62A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童峻涛</w:t>
            </w:r>
          </w:p>
        </w:tc>
        <w:tc>
          <w:tcPr>
            <w:tcW w:w="2182" w:type="dxa"/>
          </w:tcPr>
          <w:p w14:paraId="4CBDCF96" w14:textId="1362B055" w:rsidR="00EF62AF" w:rsidRDefault="00EF62AF" w:rsidP="00EF62AF">
            <w:pPr>
              <w:ind w:left="0"/>
              <w:rPr>
                <w:rFonts w:hint="eastAsia"/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.28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10</w:t>
            </w:r>
            <w:r>
              <w:rPr>
                <w:lang w:val="zh-CN" w:bidi="zh-CN"/>
              </w:rPr>
              <w:t>:00</w:t>
            </w:r>
          </w:p>
        </w:tc>
      </w:tr>
      <w:tr w:rsidR="00EF62AF" w:rsidRPr="00E52810" w14:paraId="7B5450DB" w14:textId="77777777" w:rsidTr="004428B6">
        <w:tc>
          <w:tcPr>
            <w:tcW w:w="6102" w:type="dxa"/>
          </w:tcPr>
          <w:p w14:paraId="1FF30409" w14:textId="48F59BF6" w:rsidR="00EF62AF" w:rsidRDefault="00EF62AF" w:rsidP="00EF62A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配置管理计划完善</w:t>
            </w:r>
          </w:p>
        </w:tc>
        <w:tc>
          <w:tcPr>
            <w:tcW w:w="2182" w:type="dxa"/>
          </w:tcPr>
          <w:p w14:paraId="48EE8B03" w14:textId="36D5BDC1" w:rsidR="00EF62AF" w:rsidRDefault="00EF62AF" w:rsidP="00EF62A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刘哲</w:t>
            </w:r>
          </w:p>
        </w:tc>
        <w:tc>
          <w:tcPr>
            <w:tcW w:w="2182" w:type="dxa"/>
          </w:tcPr>
          <w:p w14:paraId="0257BF58" w14:textId="0F5D1AB8" w:rsidR="00EF62AF" w:rsidRDefault="00EF62AF" w:rsidP="00EF62AF">
            <w:pPr>
              <w:ind w:left="0"/>
              <w:rPr>
                <w:rFonts w:hint="eastAsia"/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.28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10</w:t>
            </w:r>
            <w:r>
              <w:rPr>
                <w:lang w:val="zh-CN" w:bidi="zh-CN"/>
              </w:rPr>
              <w:t>:00</w:t>
            </w:r>
          </w:p>
        </w:tc>
      </w:tr>
      <w:tr w:rsidR="00EF62AF" w14:paraId="79338B9A" w14:textId="77777777" w:rsidTr="00960A97">
        <w:tc>
          <w:tcPr>
            <w:tcW w:w="6102" w:type="dxa"/>
          </w:tcPr>
          <w:p w14:paraId="70573C1C" w14:textId="77777777" w:rsidR="00EF62AF" w:rsidRDefault="00EF62AF" w:rsidP="00EF62AF">
            <w:pPr>
              <w:ind w:left="0"/>
            </w:pPr>
            <w:r>
              <w:rPr>
                <w:rFonts w:hint="eastAsia"/>
              </w:rPr>
              <w:t>最终审核</w:t>
            </w:r>
          </w:p>
        </w:tc>
        <w:tc>
          <w:tcPr>
            <w:tcW w:w="2182" w:type="dxa"/>
          </w:tcPr>
          <w:p w14:paraId="5DA9F724" w14:textId="3EE46CB6" w:rsidR="00EF62AF" w:rsidRDefault="00EF62AF" w:rsidP="00EF62AF">
            <w:pPr>
              <w:ind w:left="0"/>
            </w:pPr>
            <w:r>
              <w:rPr>
                <w:rFonts w:hint="eastAsia"/>
              </w:rPr>
              <w:t>朱邦杰</w:t>
            </w:r>
          </w:p>
        </w:tc>
        <w:tc>
          <w:tcPr>
            <w:tcW w:w="2182" w:type="dxa"/>
          </w:tcPr>
          <w:p w14:paraId="5C7B1723" w14:textId="202E2E41" w:rsidR="00EF62AF" w:rsidRDefault="00EF62AF" w:rsidP="00EF62AF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.28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15</w:t>
            </w:r>
            <w:r>
              <w:rPr>
                <w:lang w:val="zh-CN" w:bidi="zh-CN"/>
              </w:rPr>
              <w:t>:00</w:t>
            </w:r>
          </w:p>
        </w:tc>
      </w:tr>
    </w:tbl>
    <w:p w14:paraId="078812D8" w14:textId="34185608" w:rsidR="00A979E1" w:rsidRDefault="00A979E1" w:rsidP="00960A97">
      <w:pPr>
        <w:ind w:left="0"/>
      </w:pPr>
    </w:p>
    <w:p w14:paraId="0A479BB9" w14:textId="77777777" w:rsidR="0017681F" w:rsidRDefault="007F6752" w:rsidP="0052417A">
      <w:pPr>
        <w:ind w:left="142"/>
      </w:pPr>
      <w:sdt>
        <w:sdtPr>
          <w:alias w:val="特别备注:"/>
          <w:tag w:val="特别备注:"/>
          <w:id w:val="2083322904"/>
          <w:placeholder>
            <w:docPart w:val="C2114B0E4EAA4A1BB3AF944AA75E583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特别备注</w:t>
          </w:r>
        </w:sdtContent>
      </w:sdt>
      <w:sdt>
        <w:sdtPr>
          <w:alias w:val="在此处输入其他备注:"/>
          <w:tag w:val="在此处输入其他备注:"/>
          <w:id w:val="1654802240"/>
          <w:placeholder>
            <w:docPart w:val="1F2B7416B58243348956CDABB2E0487D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在此处键入其他备注</w:t>
          </w:r>
        </w:sdtContent>
      </w:sdt>
    </w:p>
    <w:sectPr w:rsidR="0017681F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75F0E" w14:textId="77777777" w:rsidR="007F6752" w:rsidRDefault="007F6752">
      <w:pPr>
        <w:spacing w:after="0"/>
      </w:pPr>
      <w:r>
        <w:separator/>
      </w:r>
    </w:p>
  </w:endnote>
  <w:endnote w:type="continuationSeparator" w:id="0">
    <w:p w14:paraId="73731918" w14:textId="77777777" w:rsidR="007F6752" w:rsidRDefault="007F67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944B9" w14:textId="77777777"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41DDF" w14:textId="77777777" w:rsidR="007F6752" w:rsidRDefault="007F6752">
      <w:pPr>
        <w:spacing w:after="0"/>
      </w:pPr>
      <w:r>
        <w:separator/>
      </w:r>
    </w:p>
  </w:footnote>
  <w:footnote w:type="continuationSeparator" w:id="0">
    <w:p w14:paraId="4886E68E" w14:textId="77777777" w:rsidR="007F6752" w:rsidRDefault="007F67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2303D"/>
    <w:rsid w:val="000413EA"/>
    <w:rsid w:val="00064C56"/>
    <w:rsid w:val="00070820"/>
    <w:rsid w:val="001005E5"/>
    <w:rsid w:val="00107A25"/>
    <w:rsid w:val="001118FD"/>
    <w:rsid w:val="0013058B"/>
    <w:rsid w:val="00152CC8"/>
    <w:rsid w:val="0017681F"/>
    <w:rsid w:val="001C4546"/>
    <w:rsid w:val="002001D9"/>
    <w:rsid w:val="002063CA"/>
    <w:rsid w:val="002B537B"/>
    <w:rsid w:val="002B6C94"/>
    <w:rsid w:val="002E5E8B"/>
    <w:rsid w:val="002E7469"/>
    <w:rsid w:val="002F4ABE"/>
    <w:rsid w:val="003B1BCE"/>
    <w:rsid w:val="003C1B81"/>
    <w:rsid w:val="003C6B6C"/>
    <w:rsid w:val="0041439B"/>
    <w:rsid w:val="00440207"/>
    <w:rsid w:val="004428B6"/>
    <w:rsid w:val="00444D8F"/>
    <w:rsid w:val="004C5BD1"/>
    <w:rsid w:val="0052417A"/>
    <w:rsid w:val="0052642B"/>
    <w:rsid w:val="00557792"/>
    <w:rsid w:val="0057719E"/>
    <w:rsid w:val="005E7D19"/>
    <w:rsid w:val="006438A3"/>
    <w:rsid w:val="006566B5"/>
    <w:rsid w:val="0066086F"/>
    <w:rsid w:val="00672A6F"/>
    <w:rsid w:val="006928B4"/>
    <w:rsid w:val="006D571F"/>
    <w:rsid w:val="006F5A3F"/>
    <w:rsid w:val="00714174"/>
    <w:rsid w:val="007253CC"/>
    <w:rsid w:val="00757478"/>
    <w:rsid w:val="00770F0C"/>
    <w:rsid w:val="007F6752"/>
    <w:rsid w:val="008431CB"/>
    <w:rsid w:val="0089712C"/>
    <w:rsid w:val="008C4887"/>
    <w:rsid w:val="008E2FAF"/>
    <w:rsid w:val="00914AE1"/>
    <w:rsid w:val="0093449B"/>
    <w:rsid w:val="00960A97"/>
    <w:rsid w:val="009916AE"/>
    <w:rsid w:val="009B3E66"/>
    <w:rsid w:val="00A21DD0"/>
    <w:rsid w:val="00A46995"/>
    <w:rsid w:val="00A979E1"/>
    <w:rsid w:val="00B45E12"/>
    <w:rsid w:val="00BC4F10"/>
    <w:rsid w:val="00BD30AE"/>
    <w:rsid w:val="00BD7AFB"/>
    <w:rsid w:val="00C068AA"/>
    <w:rsid w:val="00C51E7E"/>
    <w:rsid w:val="00C53CD3"/>
    <w:rsid w:val="00C9013A"/>
    <w:rsid w:val="00CA3AEB"/>
    <w:rsid w:val="00CB50F2"/>
    <w:rsid w:val="00CF5C61"/>
    <w:rsid w:val="00D217A2"/>
    <w:rsid w:val="00D36E05"/>
    <w:rsid w:val="00D6466C"/>
    <w:rsid w:val="00D83214"/>
    <w:rsid w:val="00D90A37"/>
    <w:rsid w:val="00D92EF5"/>
    <w:rsid w:val="00DC2307"/>
    <w:rsid w:val="00DC76D2"/>
    <w:rsid w:val="00E438EE"/>
    <w:rsid w:val="00E52810"/>
    <w:rsid w:val="00E70F21"/>
    <w:rsid w:val="00E91705"/>
    <w:rsid w:val="00EB43FE"/>
    <w:rsid w:val="00ED1CA3"/>
    <w:rsid w:val="00EF62AF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4BC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C2114B0E4EAA4A1BB3AF944AA75E58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DB61BB-A41F-4C81-B77F-CA9DDC6148DD}"/>
      </w:docPartPr>
      <w:docPartBody>
        <w:p w:rsidR="00A64A2F" w:rsidRDefault="00A43137">
          <w:pPr>
            <w:pStyle w:val="C2114B0E4EAA4A1BB3AF944AA75E583A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1F2B7416B58243348956CDABB2E048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5C4280-D179-437A-9308-450DEA9E8A0F}"/>
      </w:docPartPr>
      <w:docPartBody>
        <w:p w:rsidR="00A64A2F" w:rsidRDefault="00A43137">
          <w:pPr>
            <w:pStyle w:val="1F2B7416B58243348956CDABB2E0487D"/>
          </w:pPr>
          <w:r>
            <w:rPr>
              <w:lang w:val="zh-CN" w:bidi="zh-CN"/>
            </w:rPr>
            <w:t>在此处键入其他备注</w:t>
          </w:r>
        </w:p>
      </w:docPartBody>
    </w:docPart>
    <w:docPart>
      <w:docPartPr>
        <w:name w:val="12FB7167C96D4F6AB534F4273C5A5E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322A65-416E-4894-B6C5-A47D67C7A896}"/>
      </w:docPartPr>
      <w:docPartBody>
        <w:p w:rsidR="00000000" w:rsidRDefault="00077283" w:rsidP="00077283">
          <w:pPr>
            <w:pStyle w:val="12FB7167C96D4F6AB534F4273C5A5E9D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BEFF78A35F784CE3B9FD62A1C31F67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3D40F4-D70C-47A9-BBC3-F7492F52F96C}"/>
      </w:docPartPr>
      <w:docPartBody>
        <w:p w:rsidR="00000000" w:rsidRDefault="00077283" w:rsidP="00077283">
          <w:pPr>
            <w:pStyle w:val="BEFF78A35F784CE3B9FD62A1C31F670B"/>
          </w:pPr>
          <w:r>
            <w:rPr>
              <w:lang w:val="zh-CN" w:bidi="zh-CN"/>
            </w:rPr>
            <w:t>发言者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77283"/>
    <w:rsid w:val="00157D2B"/>
    <w:rsid w:val="00162AF1"/>
    <w:rsid w:val="002566F6"/>
    <w:rsid w:val="002D2C9B"/>
    <w:rsid w:val="0045762F"/>
    <w:rsid w:val="008466C5"/>
    <w:rsid w:val="00962C27"/>
    <w:rsid w:val="00982E73"/>
    <w:rsid w:val="00A43137"/>
    <w:rsid w:val="00A64A2F"/>
    <w:rsid w:val="00B07E35"/>
    <w:rsid w:val="00DD69E4"/>
    <w:rsid w:val="00DF2162"/>
    <w:rsid w:val="00D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12FB7167C96D4F6AB534F4273C5A5E9D">
    <w:name w:val="12FB7167C96D4F6AB534F4273C5A5E9D"/>
    <w:rsid w:val="00077283"/>
    <w:pPr>
      <w:widowControl w:val="0"/>
      <w:jc w:val="both"/>
    </w:pPr>
  </w:style>
  <w:style w:type="paragraph" w:customStyle="1" w:styleId="BEFF78A35F784CE3B9FD62A1C31F670B">
    <w:name w:val="BEFF78A35F784CE3B9FD62A1C31F670B"/>
    <w:rsid w:val="00077283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34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星 河</cp:lastModifiedBy>
  <cp:revision>7</cp:revision>
  <cp:lastPrinted>2017-07-31T08:20:00Z</cp:lastPrinted>
  <dcterms:created xsi:type="dcterms:W3CDTF">2021-03-13T05:07:00Z</dcterms:created>
  <dcterms:modified xsi:type="dcterms:W3CDTF">2021-03-27T10:59:00Z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