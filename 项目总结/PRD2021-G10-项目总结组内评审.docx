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2ED6" w14:textId="7C59715A" w:rsidR="00A979E1" w:rsidRDefault="00DF42B6" w:rsidP="00A979E1">
      <w:pPr>
        <w:pStyle w:val="afffff6"/>
      </w:pPr>
      <w:r>
        <w:rPr>
          <w:rFonts w:hint="eastAsia"/>
          <w:lang w:val="zh-CN" w:eastAsia="zh-CN" w:bidi="zh-CN"/>
        </w:rPr>
        <w:t>项目总结</w:t>
      </w:r>
      <w:r w:rsidR="00BF75C4">
        <w:rPr>
          <w:rFonts w:hint="eastAsia"/>
          <w:lang w:val="zh-CN" w:eastAsia="zh-CN" w:bidi="zh-CN"/>
        </w:rPr>
        <w:t>组内</w:t>
      </w:r>
      <w:r w:rsidR="00EF00BB">
        <w:rPr>
          <w:rFonts w:hint="eastAsia"/>
          <w:lang w:val="zh-CN" w:eastAsia="zh-CN" w:bidi="zh-CN"/>
        </w:rPr>
        <w:t>评审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4855978A" w14:textId="18B3D778" w:rsidR="00A979E1" w:rsidRDefault="00BE43FD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BF75C4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</w:t>
      </w:r>
      <w:r w:rsidR="00786816">
        <w:rPr>
          <w:rStyle w:val="affffd"/>
          <w:lang w:eastAsia="zh-CN"/>
        </w:rPr>
        <w:t>0</w:t>
      </w:r>
      <w:r w:rsidR="003048D7">
        <w:rPr>
          <w:rStyle w:val="affffd"/>
          <w:lang w:eastAsia="zh-CN"/>
        </w:rPr>
        <w:t>6</w:t>
      </w:r>
      <w:r w:rsidR="00D217A2">
        <w:rPr>
          <w:rStyle w:val="affffd"/>
          <w:rFonts w:hint="eastAsia"/>
          <w:lang w:eastAsia="zh-CN"/>
        </w:rPr>
        <w:t>.</w:t>
      </w:r>
      <w:r w:rsidR="00BF75C4">
        <w:rPr>
          <w:rStyle w:val="affffd"/>
          <w:lang w:eastAsia="zh-CN"/>
        </w:rPr>
        <w:t>2</w:t>
      </w:r>
      <w:r w:rsidR="003048D7">
        <w:rPr>
          <w:rStyle w:val="affffd"/>
          <w:lang w:eastAsia="zh-CN"/>
        </w:rPr>
        <w:t>8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BF75C4">
        <w:rPr>
          <w:rStyle w:val="affffd"/>
          <w:lang w:val="zh-CN" w:eastAsia="zh-CN" w:bidi="zh-CN"/>
        </w:rPr>
        <w:t>20</w:t>
      </w:r>
      <w:r w:rsidR="008D24ED">
        <w:rPr>
          <w:rStyle w:val="affffd"/>
          <w:lang w:eastAsia="zh-CN"/>
        </w:rPr>
        <w:t>:</w:t>
      </w:r>
      <w:r w:rsidR="00BF75C4">
        <w:rPr>
          <w:rStyle w:val="affffd"/>
          <w:lang w:eastAsia="zh-CN"/>
        </w:rPr>
        <w:t>0</w:t>
      </w:r>
      <w:r w:rsidR="00786816">
        <w:rPr>
          <w:rStyle w:val="affffd"/>
          <w:lang w:eastAsia="zh-CN"/>
        </w:rPr>
        <w:t>0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BF75C4">
            <w:rPr>
              <w:rStyle w:val="affffd"/>
              <w:rFonts w:hint="eastAsia"/>
              <w:lang w:eastAsia="zh-CN"/>
            </w:rPr>
            <w:t>线上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7555"/>
        <w:gridCol w:w="7555"/>
      </w:tblGrid>
      <w:tr w:rsidR="00A979E1" w14:paraId="00E5DF48" w14:textId="77777777" w:rsidTr="00DF42B6">
        <w:tc>
          <w:tcPr>
            <w:tcW w:w="7555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3370"/>
              <w:gridCol w:w="4175"/>
            </w:tblGrid>
            <w:tr w:rsidR="00A979E1" w14:paraId="15F2D058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16A37422" w14:textId="77777777" w:rsidR="00A979E1" w:rsidRPr="00A979E1" w:rsidRDefault="00BE43FD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AAFE84" w14:textId="6D92398B" w:rsidR="00A979E1" w:rsidRDefault="00BF75C4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11054B1A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1F2F70E6" w14:textId="77777777" w:rsidR="00A979E1" w:rsidRPr="00A979E1" w:rsidRDefault="00BE43FD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A0AF27B" w14:textId="5EDA2334" w:rsidR="00A979E1" w:rsidRDefault="00DF42B6" w:rsidP="00BD7AFB">
                  <w:pPr>
                    <w:spacing w:after="0"/>
                  </w:pPr>
                  <w:r>
                    <w:rPr>
                      <w:rFonts w:hint="eastAsia"/>
                    </w:rPr>
                    <w:t>项目总结</w:t>
                  </w:r>
                  <w:r w:rsidR="00BF75C4">
                    <w:rPr>
                      <w:rFonts w:hint="eastAsia"/>
                    </w:rPr>
                    <w:t>组内</w:t>
                  </w:r>
                  <w:r w:rsidR="00786816">
                    <w:rPr>
                      <w:rFonts w:hint="eastAsia"/>
                    </w:rPr>
                    <w:t>评审</w:t>
                  </w:r>
                </w:p>
              </w:tc>
            </w:tr>
            <w:tr w:rsidR="00A979E1" w14:paraId="4F3F149D" w14:textId="77777777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131EE60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36AB218" w14:textId="12FCBC11" w:rsidR="00A979E1" w:rsidRDefault="00AE7136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10FC4CE7" w14:textId="77777777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206B954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00B3BE" w14:textId="19158CC6" w:rsidR="00A979E1" w:rsidRDefault="00BF75C4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  <w:tr w:rsidR="00A979E1" w14:paraId="03E471D8" w14:textId="77777777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3A1EFB55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519CB54F" w14:textId="21BA110A" w:rsidR="00A979E1" w:rsidRDefault="00BF75C4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6DF00C49" w14:textId="77777777" w:rsidR="00A979E1" w:rsidRDefault="00A979E1" w:rsidP="00BD7AFB">
            <w:pPr>
              <w:spacing w:after="0"/>
            </w:pPr>
          </w:p>
        </w:tc>
        <w:tc>
          <w:tcPr>
            <w:tcW w:w="7555" w:type="dxa"/>
          </w:tcPr>
          <w:p w14:paraId="2D143BCA" w14:textId="2B234EFA" w:rsidR="00A979E1" w:rsidRPr="00137619" w:rsidRDefault="00A979E1" w:rsidP="00BD7AFB">
            <w:pPr>
              <w:spacing w:after="0"/>
            </w:pPr>
          </w:p>
          <w:p w14:paraId="7C46842E" w14:textId="6ABC3930" w:rsidR="00A979E1" w:rsidRDefault="00A979E1" w:rsidP="00BD7AFB">
            <w:pPr>
              <w:spacing w:after="0"/>
            </w:pPr>
          </w:p>
          <w:p w14:paraId="3849C3B6" w14:textId="7529C626" w:rsidR="004C4383" w:rsidRDefault="004C4383" w:rsidP="00BD7AFB">
            <w:pPr>
              <w:spacing w:after="0"/>
            </w:pPr>
          </w:p>
        </w:tc>
      </w:tr>
    </w:tbl>
    <w:p w14:paraId="615BC9F7" w14:textId="32540D0E" w:rsidR="00DF42B6" w:rsidRDefault="00DF42B6" w:rsidP="00DF42B6">
      <w:pPr>
        <w:pStyle w:val="1"/>
      </w:pPr>
      <w:r>
        <w:rPr>
          <w:rFonts w:hint="eastAsia"/>
          <w:lang w:eastAsia="zh-CN"/>
        </w:rPr>
        <w:t>评审细节</w:t>
      </w:r>
    </w:p>
    <w:p w14:paraId="195FEA5D" w14:textId="77777777" w:rsidR="00DF42B6" w:rsidRPr="0062212D" w:rsidRDefault="00DF42B6" w:rsidP="00DF42B6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评审细节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716"/>
        <w:gridCol w:w="1985"/>
        <w:gridCol w:w="6662"/>
      </w:tblGrid>
      <w:tr w:rsidR="00DF42B6" w:rsidRPr="00BF75C4" w14:paraId="685C8444" w14:textId="77777777" w:rsidTr="00DF4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C3E0F2" w:themeFill="accent3" w:themeFillTint="33"/>
          </w:tcPr>
          <w:p w14:paraId="0FAEBF44" w14:textId="77777777" w:rsidR="00DF42B6" w:rsidRPr="00BF75C4" w:rsidRDefault="00DF42B6" w:rsidP="00513C9A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资源</w:t>
            </w:r>
          </w:p>
        </w:tc>
        <w:tc>
          <w:tcPr>
            <w:tcW w:w="1985" w:type="dxa"/>
            <w:shd w:val="clear" w:color="auto" w:fill="C3E0F2" w:themeFill="accent3" w:themeFillTint="33"/>
          </w:tcPr>
          <w:p w14:paraId="3DEC4023" w14:textId="77777777" w:rsidR="00DF42B6" w:rsidRPr="00BF75C4" w:rsidRDefault="00DF42B6" w:rsidP="00513C9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负责人</w:t>
            </w:r>
          </w:p>
        </w:tc>
        <w:tc>
          <w:tcPr>
            <w:tcW w:w="6662" w:type="dxa"/>
            <w:shd w:val="clear" w:color="auto" w:fill="C3E0F2" w:themeFill="accent3" w:themeFillTint="33"/>
          </w:tcPr>
          <w:p w14:paraId="2B654D8A" w14:textId="77777777" w:rsidR="00DF42B6" w:rsidRPr="00BF75C4" w:rsidRDefault="00DF42B6" w:rsidP="00513C9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组内评价</w:t>
            </w:r>
          </w:p>
        </w:tc>
      </w:tr>
      <w:tr w:rsidR="00DF42B6" w:rsidRPr="00BF75C4" w14:paraId="3D87B768" w14:textId="77777777" w:rsidTr="00DF4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auto"/>
          </w:tcPr>
          <w:p w14:paraId="404B1C70" w14:textId="77777777" w:rsidR="00DF42B6" w:rsidRPr="00BF75C4" w:rsidRDefault="00DF42B6" w:rsidP="00513C9A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BF75C4">
              <w:rPr>
                <w:rFonts w:ascii="宋体" w:eastAsia="宋体" w:hAnsi="宋体"/>
                <w:sz w:val="24"/>
                <w:szCs w:val="24"/>
              </w:rPr>
              <w:t>PT</w:t>
            </w:r>
          </w:p>
        </w:tc>
        <w:tc>
          <w:tcPr>
            <w:tcW w:w="1985" w:type="dxa"/>
            <w:shd w:val="clear" w:color="auto" w:fill="auto"/>
          </w:tcPr>
          <w:p w14:paraId="1C8ED892" w14:textId="56B67838" w:rsidR="00DF42B6" w:rsidRPr="00BF75C4" w:rsidRDefault="00DF42B6" w:rsidP="00513C9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朱邦杰</w:t>
            </w:r>
          </w:p>
        </w:tc>
        <w:tc>
          <w:tcPr>
            <w:tcW w:w="6662" w:type="dxa"/>
            <w:shd w:val="clear" w:color="auto" w:fill="auto"/>
          </w:tcPr>
          <w:p w14:paraId="2F171163" w14:textId="4A3AD0DD" w:rsidR="00DF42B6" w:rsidRPr="00BF75C4" w:rsidRDefault="00DF42B6" w:rsidP="00513C9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ppt中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缺少部分评审条目</w:t>
            </w:r>
            <w:r w:rsidRPr="00BF75C4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="00ED0246">
              <w:rPr>
                <w:rFonts w:ascii="宋体" w:eastAsia="宋体" w:hAnsi="宋体" w:hint="eastAsia"/>
                <w:sz w:val="24"/>
                <w:szCs w:val="24"/>
              </w:rPr>
              <w:t>（1</w:t>
            </w:r>
            <w:r w:rsidR="00ED0246">
              <w:rPr>
                <w:rFonts w:ascii="宋体" w:eastAsia="宋体" w:hAnsi="宋体"/>
                <w:sz w:val="24"/>
                <w:szCs w:val="24"/>
              </w:rPr>
              <w:t>3</w:t>
            </w:r>
            <w:r w:rsidR="00ED0246">
              <w:rPr>
                <w:rFonts w:ascii="宋体" w:eastAsia="宋体" w:hAnsi="宋体" w:hint="eastAsia"/>
                <w:sz w:val="24"/>
                <w:szCs w:val="24"/>
              </w:rPr>
              <w:t>、2</w:t>
            </w:r>
            <w:r w:rsidR="00ED0246">
              <w:rPr>
                <w:rFonts w:ascii="宋体" w:eastAsia="宋体" w:hAnsi="宋体"/>
                <w:sz w:val="24"/>
                <w:szCs w:val="24"/>
              </w:rPr>
              <w:t>1</w:t>
            </w:r>
            <w:r w:rsidR="00ED0246">
              <w:rPr>
                <w:rFonts w:ascii="宋体" w:eastAsia="宋体" w:hAnsi="宋体" w:hint="eastAsia"/>
                <w:sz w:val="24"/>
                <w:szCs w:val="24"/>
              </w:rPr>
              <w:t>、2</w:t>
            </w:r>
            <w:r w:rsidR="00ED0246">
              <w:rPr>
                <w:rFonts w:ascii="宋体" w:eastAsia="宋体" w:hAnsi="宋体"/>
                <w:sz w:val="24"/>
                <w:szCs w:val="24"/>
              </w:rPr>
              <w:t>3</w:t>
            </w:r>
            <w:r w:rsidR="00ED0246">
              <w:rPr>
                <w:rFonts w:ascii="宋体" w:eastAsia="宋体" w:hAnsi="宋体" w:hint="eastAsia"/>
                <w:sz w:val="24"/>
                <w:szCs w:val="24"/>
              </w:rPr>
              <w:t>、2</w:t>
            </w:r>
            <w:r w:rsidR="00ED0246">
              <w:rPr>
                <w:rFonts w:ascii="宋体" w:eastAsia="宋体" w:hAnsi="宋体"/>
                <w:sz w:val="24"/>
                <w:szCs w:val="24"/>
              </w:rPr>
              <w:t>5</w:t>
            </w:r>
            <w:r w:rsidR="00ED0246">
              <w:rPr>
                <w:rFonts w:ascii="宋体" w:eastAsia="宋体" w:hAnsi="宋体" w:hint="eastAsia"/>
                <w:sz w:val="24"/>
                <w:szCs w:val="24"/>
              </w:rPr>
              <w:t>、3</w:t>
            </w:r>
            <w:r w:rsidR="00ED0246">
              <w:rPr>
                <w:rFonts w:ascii="宋体" w:eastAsia="宋体" w:hAnsi="宋体"/>
                <w:sz w:val="24"/>
                <w:szCs w:val="24"/>
              </w:rPr>
              <w:t>2</w:t>
            </w:r>
            <w:r w:rsidR="00ED0246">
              <w:rPr>
                <w:rFonts w:ascii="宋体" w:eastAsia="宋体" w:hAnsi="宋体" w:hint="eastAsia"/>
                <w:sz w:val="24"/>
                <w:szCs w:val="24"/>
              </w:rPr>
              <w:t>、4</w:t>
            </w:r>
            <w:r w:rsidR="00ED0246">
              <w:rPr>
                <w:rFonts w:ascii="宋体" w:eastAsia="宋体" w:hAnsi="宋体"/>
                <w:sz w:val="24"/>
                <w:szCs w:val="24"/>
              </w:rPr>
              <w:t>0</w:t>
            </w:r>
            <w:r w:rsidR="00ED0246">
              <w:rPr>
                <w:rFonts w:ascii="宋体" w:eastAsia="宋体" w:hAnsi="宋体" w:hint="eastAsia"/>
                <w:sz w:val="24"/>
                <w:szCs w:val="24"/>
              </w:rPr>
              <w:t>、4</w:t>
            </w:r>
            <w:r w:rsidR="00ED0246">
              <w:rPr>
                <w:rFonts w:ascii="宋体" w:eastAsia="宋体" w:hAnsi="宋体"/>
                <w:sz w:val="24"/>
                <w:szCs w:val="24"/>
              </w:rPr>
              <w:t>8</w:t>
            </w:r>
            <w:r w:rsidR="00ED0246">
              <w:rPr>
                <w:rFonts w:ascii="宋体" w:eastAsia="宋体" w:hAnsi="宋体" w:hint="eastAsia"/>
                <w:sz w:val="24"/>
                <w:szCs w:val="24"/>
              </w:rPr>
              <w:t>、5</w:t>
            </w:r>
            <w:r w:rsidR="00ED0246">
              <w:rPr>
                <w:rFonts w:ascii="宋体" w:eastAsia="宋体" w:hAnsi="宋体"/>
                <w:sz w:val="24"/>
                <w:szCs w:val="24"/>
              </w:rPr>
              <w:t>4</w:t>
            </w:r>
            <w:r w:rsidR="00ED0246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2302CD39" w14:textId="463C7056" w:rsidR="00DF42B6" w:rsidRPr="00BF75C4" w:rsidRDefault="00DF42B6" w:rsidP="00513C9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ppt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中部分评审条目展示的内容不够充分</w:t>
            </w:r>
            <w:r w:rsidRPr="00BF75C4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="00ED0246">
              <w:rPr>
                <w:rFonts w:ascii="宋体" w:eastAsia="宋体" w:hAnsi="宋体" w:hint="eastAsia"/>
                <w:sz w:val="24"/>
                <w:szCs w:val="24"/>
              </w:rPr>
              <w:t>（2、6、1</w:t>
            </w:r>
            <w:r w:rsidR="00ED0246">
              <w:rPr>
                <w:rFonts w:ascii="宋体" w:eastAsia="宋体" w:hAnsi="宋体"/>
                <w:sz w:val="24"/>
                <w:szCs w:val="24"/>
              </w:rPr>
              <w:t>1</w:t>
            </w:r>
            <w:r w:rsidR="00ED0246">
              <w:rPr>
                <w:rFonts w:ascii="宋体" w:eastAsia="宋体" w:hAnsi="宋体" w:hint="eastAsia"/>
                <w:sz w:val="24"/>
                <w:szCs w:val="24"/>
              </w:rPr>
              <w:t>、1</w:t>
            </w:r>
            <w:r w:rsidR="00ED0246">
              <w:rPr>
                <w:rFonts w:ascii="宋体" w:eastAsia="宋体" w:hAnsi="宋体"/>
                <w:sz w:val="24"/>
                <w:szCs w:val="24"/>
              </w:rPr>
              <w:t>4</w:t>
            </w:r>
            <w:r w:rsidR="00ED0246">
              <w:rPr>
                <w:rFonts w:ascii="宋体" w:eastAsia="宋体" w:hAnsi="宋体" w:hint="eastAsia"/>
                <w:sz w:val="24"/>
                <w:szCs w:val="24"/>
              </w:rPr>
              <w:t>、3</w:t>
            </w:r>
            <w:r w:rsidR="00ED0246">
              <w:rPr>
                <w:rFonts w:ascii="宋体" w:eastAsia="宋体" w:hAnsi="宋体"/>
                <w:sz w:val="24"/>
                <w:szCs w:val="24"/>
              </w:rPr>
              <w:t>3</w:t>
            </w:r>
            <w:r w:rsidR="00ED0246">
              <w:rPr>
                <w:rFonts w:ascii="宋体" w:eastAsia="宋体" w:hAnsi="宋体" w:hint="eastAsia"/>
                <w:sz w:val="24"/>
                <w:szCs w:val="24"/>
              </w:rPr>
              <w:t>、4</w:t>
            </w:r>
            <w:r w:rsidR="00ED0246">
              <w:rPr>
                <w:rFonts w:ascii="宋体" w:eastAsia="宋体" w:hAnsi="宋体"/>
                <w:sz w:val="24"/>
                <w:szCs w:val="24"/>
              </w:rPr>
              <w:t>7</w:t>
            </w:r>
            <w:r w:rsidR="00ED0246">
              <w:rPr>
                <w:rFonts w:ascii="宋体" w:eastAsia="宋体" w:hAnsi="宋体" w:hint="eastAsia"/>
                <w:sz w:val="24"/>
                <w:szCs w:val="24"/>
              </w:rPr>
              <w:t>、5</w:t>
            </w:r>
            <w:r w:rsidR="00ED0246">
              <w:rPr>
                <w:rFonts w:ascii="宋体" w:eastAsia="宋体" w:hAnsi="宋体"/>
                <w:sz w:val="24"/>
                <w:szCs w:val="24"/>
              </w:rPr>
              <w:t>2</w:t>
            </w:r>
            <w:r w:rsidR="00ED0246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DF42B6" w:rsidRPr="00BF75C4" w14:paraId="48ABD83C" w14:textId="77777777" w:rsidTr="00DF4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auto"/>
          </w:tcPr>
          <w:p w14:paraId="1A93F75C" w14:textId="3BB659A2" w:rsidR="00DF42B6" w:rsidRPr="00BF75C4" w:rsidRDefault="00DF42B6" w:rsidP="00513C9A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项目个人总结</w:t>
            </w:r>
          </w:p>
        </w:tc>
        <w:tc>
          <w:tcPr>
            <w:tcW w:w="1985" w:type="dxa"/>
            <w:shd w:val="clear" w:color="auto" w:fill="auto"/>
          </w:tcPr>
          <w:p w14:paraId="39855173" w14:textId="77777777" w:rsidR="00DF42B6" w:rsidRPr="00BF75C4" w:rsidRDefault="00DF42B6" w:rsidP="00513C9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F75C4">
              <w:rPr>
                <w:rFonts w:ascii="宋体" w:eastAsia="宋体" w:hAnsi="宋体" w:hint="eastAsia"/>
                <w:sz w:val="24"/>
                <w:szCs w:val="24"/>
              </w:rPr>
              <w:t>全体</w:t>
            </w:r>
          </w:p>
        </w:tc>
        <w:tc>
          <w:tcPr>
            <w:tcW w:w="6662" w:type="dxa"/>
            <w:shd w:val="clear" w:color="auto" w:fill="auto"/>
          </w:tcPr>
          <w:p w14:paraId="70174B2C" w14:textId="17AE6897" w:rsidR="00DF42B6" w:rsidRPr="00BF75C4" w:rsidRDefault="00DF42B6" w:rsidP="00513C9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F42B6" w:rsidRPr="00BF75C4" w14:paraId="764B6440" w14:textId="77777777" w:rsidTr="00DF4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shd w:val="clear" w:color="auto" w:fill="auto"/>
          </w:tcPr>
          <w:p w14:paraId="03935C61" w14:textId="60B127B2" w:rsidR="00DF42B6" w:rsidRPr="00BF75C4" w:rsidRDefault="00DF42B6" w:rsidP="00513C9A">
            <w:pPr>
              <w:ind w:left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项目开发总结报告</w:t>
            </w:r>
          </w:p>
        </w:tc>
        <w:tc>
          <w:tcPr>
            <w:tcW w:w="1985" w:type="dxa"/>
            <w:shd w:val="clear" w:color="auto" w:fill="auto"/>
          </w:tcPr>
          <w:p w14:paraId="474B9BE7" w14:textId="74BC77DB" w:rsidR="00DF42B6" w:rsidRPr="00BF75C4" w:rsidRDefault="00DF42B6" w:rsidP="00513C9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朱邦杰</w:t>
            </w:r>
          </w:p>
        </w:tc>
        <w:tc>
          <w:tcPr>
            <w:tcW w:w="6662" w:type="dxa"/>
            <w:shd w:val="clear" w:color="auto" w:fill="auto"/>
          </w:tcPr>
          <w:p w14:paraId="3AA8BC45" w14:textId="54302817" w:rsidR="00DF42B6" w:rsidRPr="00BF75C4" w:rsidRDefault="00ED0246" w:rsidP="00513C9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缺少项目执行中的问题、经验和教训</w:t>
            </w:r>
          </w:p>
        </w:tc>
      </w:tr>
    </w:tbl>
    <w:p w14:paraId="1A2EF3DE" w14:textId="7BB6D68F" w:rsidR="00ED0246" w:rsidRDefault="00ED0246" w:rsidP="00362BF5">
      <w:pPr>
        <w:pStyle w:val="1"/>
      </w:pPr>
    </w:p>
    <w:p w14:paraId="30521F31" w14:textId="77777777" w:rsidR="00ED0246" w:rsidRDefault="00ED0246">
      <w:pPr>
        <w:rPr>
          <w:rFonts w:asciiTheme="majorHAnsi" w:eastAsiaTheme="majorEastAsia" w:hAnsiTheme="majorHAnsi" w:cstheme="majorBidi"/>
          <w:b/>
          <w:bCs/>
          <w:caps/>
          <w:color w:val="1B587C" w:themeColor="accent3"/>
          <w:spacing w:val="0"/>
          <w:sz w:val="26"/>
          <w:szCs w:val="26"/>
          <w:lang w:eastAsia="ja-JP"/>
        </w:rPr>
      </w:pPr>
      <w:r>
        <w:br w:type="page"/>
      </w:r>
    </w:p>
    <w:p w14:paraId="10F7564F" w14:textId="77777777" w:rsidR="00362BF5" w:rsidRDefault="00362BF5" w:rsidP="00362BF5">
      <w:pPr>
        <w:pStyle w:val="1"/>
      </w:pPr>
    </w:p>
    <w:p w14:paraId="78CE0E22" w14:textId="77777777" w:rsidR="00DF42B6" w:rsidRPr="00DF42B6" w:rsidRDefault="00DF42B6" w:rsidP="00362BF5">
      <w:pPr>
        <w:pStyle w:val="1"/>
      </w:pPr>
    </w:p>
    <w:tbl>
      <w:tblPr>
        <w:tblW w:w="15556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53"/>
        <w:gridCol w:w="5103"/>
      </w:tblGrid>
      <w:tr w:rsidR="003048D7" w:rsidRPr="00F10C73" w14:paraId="021D5377" w14:textId="77777777" w:rsidTr="00513C9A">
        <w:trPr>
          <w:cantSplit/>
          <w:trHeight w:val="443"/>
        </w:trPr>
        <w:tc>
          <w:tcPr>
            <w:tcW w:w="15556" w:type="dxa"/>
            <w:gridSpan w:val="2"/>
            <w:vAlign w:val="center"/>
          </w:tcPr>
          <w:p w14:paraId="388930AE" w14:textId="3CBEB809" w:rsidR="003048D7" w:rsidRPr="00F10C73" w:rsidRDefault="003048D7" w:rsidP="00513C9A">
            <w:pPr>
              <w:rPr>
                <w:b/>
                <w:bCs/>
                <w:sz w:val="24"/>
              </w:rPr>
            </w:pPr>
            <w:r w:rsidRPr="00F10C73">
              <w:rPr>
                <w:rFonts w:ascii="Arial Black" w:eastAsia="黑体" w:hAnsi="Arial Black" w:hint="eastAsia"/>
                <w:b/>
                <w:bCs/>
                <w:sz w:val="24"/>
              </w:rPr>
              <w:t>课程大作业</w:t>
            </w:r>
            <w:r w:rsidRPr="00F10C73">
              <w:rPr>
                <w:rFonts w:ascii="黑体" w:eastAsia="黑体" w:hint="eastAsia"/>
                <w:b/>
                <w:bCs/>
                <w:sz w:val="24"/>
              </w:rPr>
              <w:t>评审检查表</w:t>
            </w:r>
            <w:r w:rsidRPr="00F10C73">
              <w:rPr>
                <w:rFonts w:hint="eastAsia"/>
                <w:b/>
                <w:bCs/>
                <w:sz w:val="24"/>
              </w:rPr>
              <w:t xml:space="preserve">                      </w:t>
            </w:r>
            <w:r>
              <w:rPr>
                <w:b/>
                <w:bCs/>
                <w:sz w:val="24"/>
              </w:rPr>
              <w:t xml:space="preserve">                               </w:t>
            </w:r>
          </w:p>
        </w:tc>
      </w:tr>
      <w:tr w:rsidR="003048D7" w:rsidRPr="00F10C73" w14:paraId="790131E6" w14:textId="77777777" w:rsidTr="00513C9A">
        <w:trPr>
          <w:cantSplit/>
        </w:trPr>
        <w:tc>
          <w:tcPr>
            <w:tcW w:w="10453" w:type="dxa"/>
          </w:tcPr>
          <w:p w14:paraId="3A179DF3" w14:textId="77777777" w:rsidR="003048D7" w:rsidRPr="00F10C73" w:rsidRDefault="003048D7" w:rsidP="00513C9A">
            <w:pPr>
              <w:rPr>
                <w:rFonts w:ascii="宋体" w:hAnsi="宋体"/>
                <w:sz w:val="24"/>
              </w:rPr>
            </w:pPr>
            <w:r w:rsidRPr="00F10C73">
              <w:rPr>
                <w:rFonts w:ascii="宋体" w:hAnsi="宋体" w:hint="eastAsia"/>
                <w:sz w:val="24"/>
              </w:rPr>
              <w:t>评审条目：</w:t>
            </w:r>
          </w:p>
        </w:tc>
        <w:tc>
          <w:tcPr>
            <w:tcW w:w="5103" w:type="dxa"/>
            <w:vAlign w:val="center"/>
          </w:tcPr>
          <w:p w14:paraId="37134314" w14:textId="195BA14C" w:rsidR="003048D7" w:rsidRPr="00F10C73" w:rsidRDefault="003048D7" w:rsidP="00513C9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</w:t>
            </w:r>
            <w:r w:rsidRPr="00F10C73">
              <w:rPr>
                <w:rFonts w:ascii="宋体" w:hAnsi="宋体" w:hint="eastAsia"/>
                <w:sz w:val="24"/>
              </w:rPr>
              <w:t>：</w:t>
            </w:r>
          </w:p>
        </w:tc>
      </w:tr>
      <w:tr w:rsidR="003048D7" w:rsidRPr="00B9171F" w14:paraId="5A3688BC" w14:textId="77777777" w:rsidTr="00513C9A">
        <w:tc>
          <w:tcPr>
            <w:tcW w:w="10453" w:type="dxa"/>
            <w:tcBorders>
              <w:bottom w:val="single" w:sz="4" w:space="0" w:color="auto"/>
            </w:tcBorders>
          </w:tcPr>
          <w:p w14:paraId="3DE44A61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是否</w:t>
            </w:r>
            <w:r>
              <w:rPr>
                <w:rFonts w:ascii="宋体" w:hAnsi="宋体" w:hint="eastAsia"/>
                <w:b/>
              </w:rPr>
              <w:t>在每个里程碑阶段都</w:t>
            </w:r>
            <w:r w:rsidRPr="00B9171F">
              <w:rPr>
                <w:rFonts w:ascii="宋体" w:hAnsi="宋体" w:hint="eastAsia"/>
                <w:b/>
              </w:rPr>
              <w:t>准备了相关的演示材料？</w:t>
            </w:r>
            <w:r>
              <w:rPr>
                <w:rFonts w:ascii="宋体" w:hAnsi="宋体" w:hint="eastAsia"/>
                <w:b/>
              </w:rPr>
              <w:t>格式是否符合要求？整体</w:t>
            </w:r>
            <w:r w:rsidRPr="00B9171F">
              <w:rPr>
                <w:rFonts w:ascii="宋体" w:hAnsi="宋体" w:hint="eastAsia"/>
                <w:b/>
              </w:rPr>
              <w:t>效果如何？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7A062E98" w14:textId="5F66E8DB" w:rsidR="003048D7" w:rsidRPr="00B9171F" w:rsidRDefault="003048D7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已准备每个里程碑阶段的演示材料，均已通过课后评审</w:t>
            </w:r>
          </w:p>
        </w:tc>
      </w:tr>
      <w:tr w:rsidR="003048D7" w:rsidRPr="00B9171F" w14:paraId="69CE3142" w14:textId="77777777" w:rsidTr="00513C9A">
        <w:tc>
          <w:tcPr>
            <w:tcW w:w="10453" w:type="dxa"/>
            <w:shd w:val="clear" w:color="auto" w:fill="DBE5F1"/>
          </w:tcPr>
          <w:p w14:paraId="79287686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总体上，是否完成了大作业要求的全部的里程碑任务？是否按时提交？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14:paraId="2057F7E8" w14:textId="7AE1D7B8" w:rsidR="003048D7" w:rsidRPr="00B9171F" w:rsidRDefault="003048D7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已完成大作业要求的里程碑任务，每周都在截止前按时提交</w:t>
            </w:r>
          </w:p>
        </w:tc>
      </w:tr>
      <w:tr w:rsidR="003048D7" w:rsidRPr="00B9171F" w14:paraId="2ACB8556" w14:textId="77777777" w:rsidTr="00513C9A">
        <w:tc>
          <w:tcPr>
            <w:tcW w:w="10453" w:type="dxa"/>
            <w:tcBorders>
              <w:bottom w:val="single" w:sz="4" w:space="0" w:color="auto"/>
            </w:tcBorders>
          </w:tcPr>
          <w:p w14:paraId="264490BD" w14:textId="77777777" w:rsidR="003048D7" w:rsidRPr="00B9171F" w:rsidRDefault="003048D7" w:rsidP="003048D7">
            <w:pPr>
              <w:pStyle w:val="affff2"/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是否提交了项目章程？内容是否完整？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2F715B62" w14:textId="020DD074" w:rsidR="003048D7" w:rsidRPr="00B9171F" w:rsidRDefault="003048D7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已提交项目章程，内容已在课上被杨枨老师评审</w:t>
            </w:r>
          </w:p>
        </w:tc>
      </w:tr>
      <w:tr w:rsidR="003048D7" w:rsidRPr="00B9171F" w14:paraId="635E9A1A" w14:textId="77777777" w:rsidTr="00513C9A">
        <w:tc>
          <w:tcPr>
            <w:tcW w:w="10453" w:type="dxa"/>
            <w:shd w:val="clear" w:color="auto" w:fill="DBE5F1"/>
          </w:tcPr>
          <w:p w14:paraId="5CC6F9B3" w14:textId="77777777" w:rsidR="003048D7" w:rsidRPr="00B9171F" w:rsidRDefault="003048D7" w:rsidP="003048D7">
            <w:pPr>
              <w:pStyle w:val="affff2"/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是否提交了</w:t>
            </w:r>
            <w:r>
              <w:rPr>
                <w:rFonts w:ascii="宋体" w:hAnsi="宋体" w:hint="eastAsia"/>
                <w:b/>
              </w:rPr>
              <w:t>需求</w:t>
            </w:r>
            <w:r w:rsidRPr="00B9171F">
              <w:rPr>
                <w:rFonts w:ascii="宋体" w:hAnsi="宋体" w:hint="eastAsia"/>
                <w:b/>
              </w:rPr>
              <w:t>项目计划？</w:t>
            </w:r>
            <w:r>
              <w:rPr>
                <w:rFonts w:ascii="宋体" w:hAnsi="宋体" w:hint="eastAsia"/>
                <w:b/>
              </w:rPr>
              <w:t>是否采用了模版？是否合适？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14:paraId="5866307A" w14:textId="7A367D02" w:rsidR="003048D7" w:rsidRPr="00B9171F" w:rsidRDefault="003048D7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已提交项目计划，采用了</w:t>
            </w:r>
            <w:r w:rsidRPr="003048D7">
              <w:rPr>
                <w:rFonts w:ascii="宋体" w:hAnsi="宋体" w:hint="eastAsia"/>
                <w:b/>
              </w:rPr>
              <w:t>GB T-8567-2006计算机软件文档编制规范</w:t>
            </w:r>
            <w:r>
              <w:rPr>
                <w:rFonts w:ascii="宋体" w:hAnsi="宋体" w:hint="eastAsia"/>
                <w:b/>
              </w:rPr>
              <w:t>模板，效果良好</w:t>
            </w:r>
          </w:p>
        </w:tc>
      </w:tr>
      <w:tr w:rsidR="003048D7" w:rsidRPr="00B9171F" w14:paraId="6A9A53E4" w14:textId="77777777" w:rsidTr="00513C9A">
        <w:tc>
          <w:tcPr>
            <w:tcW w:w="10453" w:type="dxa"/>
            <w:tcBorders>
              <w:bottom w:val="single" w:sz="4" w:space="0" w:color="auto"/>
            </w:tcBorders>
          </w:tcPr>
          <w:p w14:paraId="3F4AB2DC" w14:textId="77777777" w:rsidR="003048D7" w:rsidRPr="00B9171F" w:rsidRDefault="003048D7" w:rsidP="003048D7">
            <w:pPr>
              <w:pStyle w:val="affff2"/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是否经常召开项目会议，并有会议记录？</w:t>
            </w:r>
            <w:r w:rsidRPr="00B9171F"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记录内容是否合理、有效、及时？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2FBC6C7A" w14:textId="6B299CDF" w:rsidR="003048D7" w:rsidRPr="00B9171F" w:rsidRDefault="00F45C40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项目会议每周定期召开，并设有专门人员记录会议，会议记录每周及时上传</w:t>
            </w:r>
          </w:p>
        </w:tc>
      </w:tr>
      <w:tr w:rsidR="003048D7" w:rsidRPr="00B9171F" w14:paraId="48B52E9F" w14:textId="77777777" w:rsidTr="00513C9A">
        <w:tc>
          <w:tcPr>
            <w:tcW w:w="10453" w:type="dxa"/>
            <w:shd w:val="clear" w:color="auto" w:fill="DBE5F1"/>
          </w:tcPr>
          <w:p w14:paraId="3D914E49" w14:textId="77777777" w:rsidR="003048D7" w:rsidRPr="00B9171F" w:rsidRDefault="003048D7" w:rsidP="003048D7">
            <w:pPr>
              <w:pStyle w:val="affff2"/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是否在各个里程碑都有内部的评审记录？</w:t>
            </w:r>
            <w:r>
              <w:rPr>
                <w:rFonts w:ascii="宋体" w:hAnsi="宋体" w:hint="eastAsia"/>
                <w:b/>
              </w:rPr>
              <w:t>是否有针对评审后的修改和完善？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14:paraId="0A75150C" w14:textId="0290B733" w:rsidR="003048D7" w:rsidRPr="00B9171F" w:rsidRDefault="00F45C40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已有部分针对里程碑的内部评审记录，缺少需求变更的评审记录，针对评审不足的地方已进行修改和完善</w:t>
            </w:r>
          </w:p>
        </w:tc>
      </w:tr>
      <w:tr w:rsidR="003048D7" w:rsidRPr="00B9171F" w14:paraId="3A99B517" w14:textId="77777777" w:rsidTr="00513C9A">
        <w:tc>
          <w:tcPr>
            <w:tcW w:w="10453" w:type="dxa"/>
            <w:tcBorders>
              <w:bottom w:val="single" w:sz="4" w:space="0" w:color="auto"/>
            </w:tcBorders>
          </w:tcPr>
          <w:p w14:paraId="69CA6B9E" w14:textId="77777777" w:rsidR="003048D7" w:rsidRPr="00B9171F" w:rsidRDefault="003048D7" w:rsidP="003048D7">
            <w:pPr>
              <w:pStyle w:val="affff2"/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是否采用了配置管理工具进行文档的版本管理？效果如何？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158F6EC8" w14:textId="03628ECE" w:rsidR="003048D7" w:rsidRPr="00B9171F" w:rsidRDefault="00F45C40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已使用</w:t>
            </w:r>
            <w:r>
              <w:rPr>
                <w:rFonts w:ascii="宋体" w:hAnsi="宋体"/>
                <w:b/>
              </w:rPr>
              <w:t>gitee</w:t>
            </w:r>
            <w:r>
              <w:rPr>
                <w:rFonts w:ascii="宋体" w:hAnsi="宋体" w:hint="eastAsia"/>
                <w:b/>
              </w:rPr>
              <w:t>进行版本管理，效果良好</w:t>
            </w:r>
          </w:p>
        </w:tc>
      </w:tr>
      <w:tr w:rsidR="003048D7" w:rsidRPr="00B9171F" w14:paraId="7E493990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14:paraId="35C5034E" w14:textId="77777777" w:rsidR="003048D7" w:rsidRPr="00B9171F" w:rsidRDefault="003048D7" w:rsidP="003048D7">
            <w:pPr>
              <w:pStyle w:val="affff2"/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是否及时根据项目的进展情况，进行相关文档的更新？并能追溯相关历史信息？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21C99E8" w14:textId="20D72C4C" w:rsidR="003048D7" w:rsidRPr="00B9171F" w:rsidRDefault="00F45C40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在项目有新进展后会及时更新相关文档，在配置管理工具中能追溯相关历史信息</w:t>
            </w:r>
          </w:p>
        </w:tc>
      </w:tr>
      <w:tr w:rsidR="003048D7" w:rsidRPr="00B9171F" w14:paraId="2FBB64A5" w14:textId="77777777" w:rsidTr="00513C9A">
        <w:tc>
          <w:tcPr>
            <w:tcW w:w="10453" w:type="dxa"/>
            <w:tcBorders>
              <w:bottom w:val="single" w:sz="4" w:space="0" w:color="auto"/>
            </w:tcBorders>
          </w:tcPr>
          <w:p w14:paraId="5A3232CF" w14:textId="77777777" w:rsidR="003048D7" w:rsidRPr="00B9171F" w:rsidRDefault="003048D7" w:rsidP="003048D7">
            <w:pPr>
              <w:pStyle w:val="affff2"/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需求项目计划的WBS结构是否合理？是否涵盖项目的5个阶段、需求工程的2个阶段？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52D425CF" w14:textId="6E020047" w:rsidR="003048D7" w:rsidRPr="00B9171F" w:rsidRDefault="00F45C40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W</w:t>
            </w:r>
            <w:r>
              <w:rPr>
                <w:rFonts w:ascii="宋体" w:hAnsi="宋体"/>
                <w:b/>
              </w:rPr>
              <w:t>BS</w:t>
            </w:r>
            <w:r>
              <w:rPr>
                <w:rFonts w:ascii="宋体" w:hAnsi="宋体" w:hint="eastAsia"/>
                <w:b/>
              </w:rPr>
              <w:t>结构合理，已使用一整个学期，涵盖本项目所有阶段</w:t>
            </w:r>
          </w:p>
        </w:tc>
      </w:tr>
      <w:tr w:rsidR="003048D7" w:rsidRPr="00B9171F" w14:paraId="1695C38F" w14:textId="77777777" w:rsidTr="00513C9A">
        <w:tc>
          <w:tcPr>
            <w:tcW w:w="10453" w:type="dxa"/>
            <w:shd w:val="clear" w:color="auto" w:fill="DBE5F1"/>
          </w:tcPr>
          <w:p w14:paraId="4310DDBD" w14:textId="77777777" w:rsidR="003048D7" w:rsidRPr="00B9171F" w:rsidRDefault="003048D7" w:rsidP="003048D7">
            <w:pPr>
              <w:pStyle w:val="affff2"/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需求计划中是否明确的给每个组员分配了任务？分配是否合理？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14:paraId="791786A8" w14:textId="062607E8" w:rsidR="003048D7" w:rsidRPr="00B9171F" w:rsidRDefault="00F45C40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已在需求计划中明确给每个组员分配了任务，依照目前项目进展情况来看，分配是合理的</w:t>
            </w:r>
          </w:p>
        </w:tc>
      </w:tr>
      <w:tr w:rsidR="003048D7" w:rsidRPr="00B9171F" w14:paraId="38E8CD97" w14:textId="77777777" w:rsidTr="00513C9A">
        <w:tc>
          <w:tcPr>
            <w:tcW w:w="10453" w:type="dxa"/>
            <w:tcBorders>
              <w:bottom w:val="single" w:sz="4" w:space="0" w:color="auto"/>
            </w:tcBorders>
          </w:tcPr>
          <w:p w14:paraId="0A7C076A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是否采用了Project工具绘制了GANT</w:t>
            </w:r>
            <w:r>
              <w:rPr>
                <w:rFonts w:ascii="宋体" w:hAnsi="宋体" w:hint="eastAsia"/>
                <w:b/>
              </w:rPr>
              <w:t>T</w:t>
            </w:r>
            <w:r w:rsidRPr="00B9171F">
              <w:rPr>
                <w:rFonts w:ascii="宋体" w:hAnsi="宋体" w:hint="eastAsia"/>
                <w:b/>
              </w:rPr>
              <w:t>图？</w:t>
            </w:r>
            <w:r>
              <w:rPr>
                <w:rFonts w:ascii="宋体" w:hAnsi="宋体" w:hint="eastAsia"/>
                <w:b/>
              </w:rPr>
              <w:t>是否准确？</w:t>
            </w:r>
            <w:r w:rsidRPr="00B9171F">
              <w:rPr>
                <w:rFonts w:ascii="宋体" w:hAnsi="宋体" w:hint="eastAsia"/>
                <w:b/>
              </w:rPr>
              <w:t>在相应的网络图中，是否明确了里程碑？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53352567" w14:textId="06CC575E" w:rsidR="003048D7" w:rsidRPr="00B9171F" w:rsidRDefault="00F45C40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已采用project绘制甘特图，依照杨枨老师的要求精确时间并接受过检查，明确所有里程碑</w:t>
            </w:r>
          </w:p>
        </w:tc>
      </w:tr>
      <w:tr w:rsidR="003048D7" w:rsidRPr="00B9171F" w14:paraId="338B4334" w14:textId="77777777" w:rsidTr="00513C9A">
        <w:tc>
          <w:tcPr>
            <w:tcW w:w="10453" w:type="dxa"/>
            <w:shd w:val="clear" w:color="auto" w:fill="DBE5F1"/>
          </w:tcPr>
          <w:p w14:paraId="5623E648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需求计划中是否</w:t>
            </w:r>
            <w:r>
              <w:rPr>
                <w:rFonts w:ascii="宋体" w:hAnsi="宋体" w:hint="eastAsia"/>
                <w:b/>
              </w:rPr>
              <w:t>包含了项目计划的必要子计划？比如：风险、人力资源、预算等等</w:t>
            </w:r>
          </w:p>
        </w:tc>
        <w:tc>
          <w:tcPr>
            <w:tcW w:w="5103" w:type="dxa"/>
            <w:shd w:val="clear" w:color="auto" w:fill="DBE5F1"/>
            <w:vAlign w:val="center"/>
          </w:tcPr>
          <w:p w14:paraId="3A463C7C" w14:textId="56C898AD" w:rsidR="003048D7" w:rsidRPr="00B9171F" w:rsidRDefault="00F45C40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需求计划中已包含必要的子计划</w:t>
            </w:r>
          </w:p>
        </w:tc>
      </w:tr>
      <w:tr w:rsidR="003048D7" w:rsidRPr="00B9171F" w14:paraId="3916808B" w14:textId="77777777" w:rsidTr="00513C9A">
        <w:tc>
          <w:tcPr>
            <w:tcW w:w="10453" w:type="dxa"/>
            <w:tcBorders>
              <w:bottom w:val="single" w:sz="4" w:space="0" w:color="auto"/>
            </w:tcBorders>
          </w:tcPr>
          <w:p w14:paraId="009DF9C9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最终的计划中是否存在与实际情况的偏差？是否有资源分配不平均或人员过载的情况？为什么？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478449F8" w14:textId="3E75AF2F" w:rsidR="003048D7" w:rsidRPr="00B9171F" w:rsidRDefault="00F45C40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最终计划中不存在与实际情况的偏差，也无资源分配不平均或人员过载的情况，因为在计划中分配合理</w:t>
            </w:r>
          </w:p>
        </w:tc>
      </w:tr>
      <w:tr w:rsidR="003048D7" w:rsidRPr="00B9171F" w14:paraId="1647D2D5" w14:textId="77777777" w:rsidTr="00513C9A">
        <w:tc>
          <w:tcPr>
            <w:tcW w:w="10453" w:type="dxa"/>
            <w:shd w:val="clear" w:color="auto" w:fill="DBE5F1"/>
          </w:tcPr>
          <w:p w14:paraId="2F4E2472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是否提交了Vision &amp; Scope文档？是否采用了Context Diagram？内容是否完整？</w:t>
            </w:r>
            <w:r w:rsidRPr="00B9171F">
              <w:rPr>
                <w:rFonts w:ascii="宋体" w:hAnsi="宋体" w:hint="eastAsia"/>
                <w:b/>
              </w:rPr>
              <w:t xml:space="preserve"> </w:t>
            </w:r>
          </w:p>
        </w:tc>
        <w:tc>
          <w:tcPr>
            <w:tcW w:w="5103" w:type="dxa"/>
            <w:shd w:val="clear" w:color="auto" w:fill="DBE5F1"/>
            <w:vAlign w:val="center"/>
          </w:tcPr>
          <w:p w14:paraId="63D8FBFC" w14:textId="21E7522F" w:rsidR="003048D7" w:rsidRPr="00B9171F" w:rsidRDefault="00F45C40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已提交愿景文档，内容已在课上被杨枨老师检查</w:t>
            </w:r>
          </w:p>
        </w:tc>
      </w:tr>
      <w:tr w:rsidR="003048D7" w:rsidRPr="00B9171F" w14:paraId="127D82FA" w14:textId="77777777" w:rsidTr="00513C9A">
        <w:tc>
          <w:tcPr>
            <w:tcW w:w="10453" w:type="dxa"/>
            <w:tcBorders>
              <w:bottom w:val="single" w:sz="4" w:space="0" w:color="auto"/>
            </w:tcBorders>
          </w:tcPr>
          <w:p w14:paraId="5C6FF883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是否识别了用户群？找到了相关的用户代表？明确了相关职责？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4E9DB033" w14:textId="75B74B07" w:rsidR="003048D7" w:rsidRPr="00B9171F" w:rsidRDefault="00F45C40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</w:t>
            </w:r>
            <w:r w:rsidR="00A14E43">
              <w:rPr>
                <w:rFonts w:ascii="宋体" w:hAnsi="宋体" w:hint="eastAsia"/>
                <w:b/>
              </w:rPr>
              <w:t>识别用户群、找到相关用户代表、明确相关职责</w:t>
            </w:r>
          </w:p>
        </w:tc>
      </w:tr>
      <w:tr w:rsidR="003048D7" w:rsidRPr="00B9171F" w14:paraId="1B4DFB33" w14:textId="77777777" w:rsidTr="00513C9A">
        <w:tc>
          <w:tcPr>
            <w:tcW w:w="10453" w:type="dxa"/>
            <w:shd w:val="clear" w:color="auto" w:fill="DBE5F1"/>
          </w:tcPr>
          <w:p w14:paraId="74165A41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是否对用户群和用户代表进行了分类？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14:paraId="18915A9D" w14:textId="0781BEEB" w:rsidR="003048D7" w:rsidRPr="00B9171F" w:rsidRDefault="00A14E43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已对用户群和用户代表进行了分类</w:t>
            </w:r>
          </w:p>
        </w:tc>
      </w:tr>
      <w:tr w:rsidR="003048D7" w:rsidRPr="00B9171F" w14:paraId="59DF99E6" w14:textId="77777777" w:rsidTr="00513C9A">
        <w:tc>
          <w:tcPr>
            <w:tcW w:w="10453" w:type="dxa"/>
          </w:tcPr>
          <w:p w14:paraId="19AA95EB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是否对每个用户代表都进行了需求获取和确认？</w:t>
            </w:r>
            <w:r w:rsidRPr="00B9171F">
              <w:rPr>
                <w:rFonts w:ascii="宋体" w:hAnsi="宋体" w:hint="eastAsia"/>
                <w:b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14:paraId="4046094D" w14:textId="0E92AD55" w:rsidR="003048D7" w:rsidRPr="00B9171F" w:rsidRDefault="00A14E43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已对每个用户代表进行了需求获取和确认</w:t>
            </w:r>
          </w:p>
        </w:tc>
      </w:tr>
      <w:tr w:rsidR="003048D7" w:rsidRPr="00B9171F" w14:paraId="268BAF77" w14:textId="77777777" w:rsidTr="00513C9A">
        <w:tc>
          <w:tcPr>
            <w:tcW w:w="10453" w:type="dxa"/>
            <w:shd w:val="clear" w:color="auto" w:fill="DBE5F1"/>
          </w:tcPr>
          <w:p w14:paraId="721FFEF8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是否制定了相关原型来辅助获取过程？原型制作是否采用了工具？效果如何？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14:paraId="508557F2" w14:textId="17E7BCF3" w:rsidR="003048D7" w:rsidRPr="00B9171F" w:rsidRDefault="00A14E43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已使用R</w:t>
            </w:r>
            <w:r>
              <w:rPr>
                <w:rFonts w:ascii="宋体" w:hAnsi="宋体"/>
                <w:b/>
              </w:rPr>
              <w:t>P</w:t>
            </w:r>
            <w:r>
              <w:rPr>
                <w:rFonts w:ascii="宋体" w:hAnsi="宋体" w:hint="eastAsia"/>
                <w:b/>
              </w:rPr>
              <w:t>进行原型制作，效果良好</w:t>
            </w:r>
          </w:p>
        </w:tc>
      </w:tr>
      <w:tr w:rsidR="003048D7" w:rsidRPr="00B9171F" w14:paraId="795AC639" w14:textId="77777777" w:rsidTr="00513C9A">
        <w:tc>
          <w:tcPr>
            <w:tcW w:w="10453" w:type="dxa"/>
            <w:tcBorders>
              <w:bottom w:val="single" w:sz="4" w:space="0" w:color="auto"/>
            </w:tcBorders>
          </w:tcPr>
          <w:p w14:paraId="57D725D2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是否将每个用户的需求描述为用例文档？是否采用模版？模版是否合适？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73D2CEF7" w14:textId="343457F4" w:rsidR="003048D7" w:rsidRPr="00B9171F" w:rsidRDefault="00A14E43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已将需求描述为用例文档，采用统一模板</w:t>
            </w:r>
          </w:p>
        </w:tc>
      </w:tr>
      <w:tr w:rsidR="003048D7" w:rsidRPr="00B9171F" w14:paraId="1FCFAFD0" w14:textId="77777777" w:rsidTr="00513C9A">
        <w:tc>
          <w:tcPr>
            <w:tcW w:w="10453" w:type="dxa"/>
            <w:shd w:val="clear" w:color="auto" w:fill="DBE5F1"/>
          </w:tcPr>
          <w:p w14:paraId="2A737983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用例文档是否包含了用例图、用例场景说明、界面原型、DM？采用了那些工具？是否合适、有效？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14:paraId="2B09535C" w14:textId="71F4C98E" w:rsidR="003048D7" w:rsidRPr="00B9171F" w:rsidRDefault="00A14E43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用例文档中包含用例图、用例场景说明、界面原型和D</w:t>
            </w:r>
            <w:r>
              <w:rPr>
                <w:rFonts w:ascii="宋体" w:hAnsi="宋体"/>
                <w:b/>
              </w:rPr>
              <w:t>M</w:t>
            </w:r>
            <w:r>
              <w:rPr>
                <w:rFonts w:ascii="宋体" w:hAnsi="宋体" w:hint="eastAsia"/>
                <w:b/>
              </w:rPr>
              <w:t>，采用rational绘制相关用例图</w:t>
            </w:r>
          </w:p>
        </w:tc>
      </w:tr>
      <w:tr w:rsidR="003048D7" w:rsidRPr="00B9171F" w14:paraId="183EEF56" w14:textId="77777777" w:rsidTr="00513C9A">
        <w:tc>
          <w:tcPr>
            <w:tcW w:w="10453" w:type="dxa"/>
            <w:tcBorders>
              <w:bottom w:val="single" w:sz="4" w:space="0" w:color="auto"/>
            </w:tcBorders>
          </w:tcPr>
          <w:p w14:paraId="7D988BA9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是否记录了每个用户的非功能性需求？描述是否正确？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6032CF13" w14:textId="22546501" w:rsidR="003048D7" w:rsidRPr="00B9171F" w:rsidRDefault="00A14E43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已记录用户的非功能性需求</w:t>
            </w:r>
          </w:p>
        </w:tc>
      </w:tr>
      <w:tr w:rsidR="003048D7" w:rsidRPr="00B9171F" w14:paraId="5CA64244" w14:textId="77777777" w:rsidTr="00513C9A">
        <w:tc>
          <w:tcPr>
            <w:tcW w:w="10453" w:type="dxa"/>
            <w:shd w:val="clear" w:color="auto" w:fill="DBE5F1"/>
          </w:tcPr>
          <w:p w14:paraId="41706B24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是否对每个用户的需求进行了优先级打分和排序？具体的量化方法是什么？合适、有效吗？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14:paraId="10CB2710" w14:textId="227F7F8C" w:rsidR="003048D7" w:rsidRPr="00B9171F" w:rsidRDefault="00A14E43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已对每个用户的需求进行优先级打分和配许，量化方法见相关文档</w:t>
            </w:r>
          </w:p>
        </w:tc>
      </w:tr>
      <w:tr w:rsidR="003048D7" w:rsidRPr="00B9171F" w14:paraId="72B7EBB8" w14:textId="77777777" w:rsidTr="00513C9A">
        <w:tc>
          <w:tcPr>
            <w:tcW w:w="10453" w:type="dxa"/>
            <w:tcBorders>
              <w:bottom w:val="single" w:sz="4" w:space="0" w:color="auto"/>
            </w:tcBorders>
          </w:tcPr>
          <w:p w14:paraId="7149000B" w14:textId="77777777" w:rsidR="003048D7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是否讨论、分析、论证了每个需求的可行性？是否存在不可行的需求？有记录吗？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1893A1EE" w14:textId="5F073089" w:rsidR="003048D7" w:rsidRPr="00B9171F" w:rsidRDefault="00A14E43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已讨论但并未</w:t>
            </w:r>
            <w:r w:rsidR="00B828DE">
              <w:rPr>
                <w:rFonts w:ascii="宋体" w:hAnsi="宋体" w:hint="eastAsia"/>
                <w:b/>
              </w:rPr>
              <w:t>分析、</w:t>
            </w:r>
            <w:r>
              <w:rPr>
                <w:rFonts w:ascii="宋体" w:hAnsi="宋体" w:hint="eastAsia"/>
                <w:b/>
              </w:rPr>
              <w:t>论证，目前不存在不可行的需求</w:t>
            </w:r>
            <w:r w:rsidR="00B828DE">
              <w:rPr>
                <w:rFonts w:ascii="宋体" w:hAnsi="宋体" w:hint="eastAsia"/>
                <w:b/>
              </w:rPr>
              <w:t>，具体讨论内容于会议记录中</w:t>
            </w:r>
          </w:p>
        </w:tc>
      </w:tr>
      <w:tr w:rsidR="003048D7" w:rsidRPr="00B9171F" w14:paraId="4D6BEF73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14:paraId="14DADDE5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是否召开了JAD会议？有没有会议记录？内容是否完整、有效？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B7F4AF9" w14:textId="43491240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已召开J</w:t>
            </w:r>
            <w:r>
              <w:rPr>
                <w:rFonts w:ascii="宋体" w:hAnsi="宋体"/>
                <w:b/>
              </w:rPr>
              <w:t>AD</w:t>
            </w:r>
            <w:r>
              <w:rPr>
                <w:rFonts w:ascii="宋体" w:hAnsi="宋体" w:hint="eastAsia"/>
                <w:b/>
              </w:rPr>
              <w:t>会议并记录会议</w:t>
            </w:r>
          </w:p>
        </w:tc>
      </w:tr>
      <w:tr w:rsidR="003048D7" w:rsidRPr="00B9171F" w14:paraId="7FC43B04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14:paraId="40CDE312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是否清晰地定义</w:t>
            </w:r>
            <w:r>
              <w:rPr>
                <w:rFonts w:ascii="宋体" w:hAnsi="宋体" w:hint="eastAsia"/>
                <w:b/>
              </w:rPr>
              <w:t>了</w:t>
            </w:r>
            <w:r w:rsidRPr="00B9171F">
              <w:rPr>
                <w:rFonts w:ascii="宋体" w:hAnsi="宋体" w:hint="eastAsia"/>
                <w:b/>
              </w:rPr>
              <w:t>需求，可以移交给另一小组</w:t>
            </w:r>
            <w:r>
              <w:rPr>
                <w:rFonts w:ascii="宋体" w:hAnsi="宋体" w:hint="eastAsia"/>
                <w:b/>
              </w:rPr>
              <w:t>设计、</w:t>
            </w:r>
            <w:r w:rsidRPr="00B9171F">
              <w:rPr>
                <w:rFonts w:ascii="宋体" w:hAnsi="宋体" w:hint="eastAsia"/>
                <w:b/>
              </w:rPr>
              <w:t>实现而依然理解正确？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8D10A4" w14:textId="23467C4E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已清晰定义需求并移交他组组长查看</w:t>
            </w:r>
          </w:p>
        </w:tc>
      </w:tr>
      <w:tr w:rsidR="003048D7" w:rsidRPr="00B9171F" w14:paraId="5EAABFF1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14:paraId="261907AF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提交的SRS在内容上是否完整？是否考虑了功能和非功能的需求？</w:t>
            </w:r>
            <w:r>
              <w:rPr>
                <w:rFonts w:ascii="宋体" w:hAnsi="宋体" w:hint="eastAsia"/>
                <w:b/>
              </w:rPr>
              <w:t>是否达到要求的下限？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9488889" w14:textId="751C4F36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</w:t>
            </w:r>
            <w:r>
              <w:rPr>
                <w:rFonts w:ascii="宋体" w:hAnsi="宋体"/>
                <w:b/>
              </w:rPr>
              <w:t>RS</w:t>
            </w:r>
            <w:r>
              <w:rPr>
                <w:rFonts w:ascii="宋体" w:hAnsi="宋体" w:hint="eastAsia"/>
                <w:b/>
              </w:rPr>
              <w:t>已通过课后评审，考虑功能和非功能需求，用户需求基本实现</w:t>
            </w:r>
          </w:p>
        </w:tc>
      </w:tr>
      <w:tr w:rsidR="003048D7" w:rsidRPr="00B9171F" w14:paraId="6F24A17D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14:paraId="57926807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SRS中是否</w:t>
            </w:r>
            <w:r>
              <w:rPr>
                <w:rFonts w:ascii="宋体" w:hAnsi="宋体" w:hint="eastAsia"/>
                <w:b/>
              </w:rPr>
              <w:t>对全部用户的</w:t>
            </w:r>
            <w:r w:rsidRPr="00B9171F">
              <w:rPr>
                <w:rFonts w:ascii="宋体" w:hAnsi="宋体" w:hint="eastAsia"/>
                <w:b/>
              </w:rPr>
              <w:t>需求</w:t>
            </w:r>
            <w:r>
              <w:rPr>
                <w:rFonts w:ascii="宋体" w:hAnsi="宋体" w:hint="eastAsia"/>
                <w:b/>
              </w:rPr>
              <w:t>进行了</w:t>
            </w:r>
            <w:r w:rsidRPr="00B9171F">
              <w:rPr>
                <w:rFonts w:ascii="宋体" w:hAnsi="宋体" w:hint="eastAsia"/>
                <w:b/>
              </w:rPr>
              <w:t xml:space="preserve">优先级排序？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ADA877" w14:textId="3D4B8DBB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</w:t>
            </w:r>
            <w:r>
              <w:rPr>
                <w:rFonts w:ascii="宋体" w:hAnsi="宋体"/>
                <w:b/>
              </w:rPr>
              <w:t>RS</w:t>
            </w:r>
            <w:r>
              <w:rPr>
                <w:rFonts w:ascii="宋体" w:hAnsi="宋体" w:hint="eastAsia"/>
                <w:b/>
              </w:rPr>
              <w:t>已对用户的需求进行优先级排序</w:t>
            </w:r>
          </w:p>
        </w:tc>
      </w:tr>
      <w:tr w:rsidR="003048D7" w:rsidRPr="00B9171F" w14:paraId="36EC645F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14:paraId="6B542474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需求</w:t>
            </w:r>
            <w:r w:rsidRPr="00B9171F">
              <w:rPr>
                <w:rFonts w:ascii="宋体" w:hAnsi="宋体" w:hint="eastAsia"/>
                <w:b/>
              </w:rPr>
              <w:t>优先级</w:t>
            </w:r>
            <w:r>
              <w:rPr>
                <w:rFonts w:ascii="宋体" w:hAnsi="宋体" w:hint="eastAsia"/>
                <w:b/>
              </w:rPr>
              <w:t>排序是否考虑了用户群的分类？是否存在需求冲突？怎样</w:t>
            </w:r>
            <w:r w:rsidRPr="00B9171F">
              <w:rPr>
                <w:rFonts w:ascii="宋体" w:hAnsi="宋体" w:hint="eastAsia"/>
                <w:b/>
              </w:rPr>
              <w:t>解决可能的需求冲突？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60773A6" w14:textId="55A8E6E6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优先级排序已进行用户群分类，目前不存在需求冲突，如果存在则会再度召开J</w:t>
            </w:r>
            <w:r>
              <w:rPr>
                <w:rFonts w:ascii="宋体" w:hAnsi="宋体"/>
                <w:b/>
              </w:rPr>
              <w:t>AD</w:t>
            </w:r>
            <w:r>
              <w:rPr>
                <w:rFonts w:ascii="宋体" w:hAnsi="宋体" w:hint="eastAsia"/>
                <w:b/>
              </w:rPr>
              <w:t>会议</w:t>
            </w:r>
          </w:p>
        </w:tc>
      </w:tr>
      <w:tr w:rsidR="003048D7" w:rsidRPr="00B9171F" w14:paraId="68B75B75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14:paraId="25D36BC7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SRS中是否包含了数据字典？定义的方法是否正确？内容是否完整、准确？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DA6DE9" w14:textId="5668F8C5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</w:t>
            </w:r>
            <w:r>
              <w:rPr>
                <w:rFonts w:ascii="宋体" w:hAnsi="宋体"/>
                <w:b/>
              </w:rPr>
              <w:t>RS</w:t>
            </w:r>
            <w:r>
              <w:rPr>
                <w:rFonts w:ascii="宋体" w:hAnsi="宋体" w:hint="eastAsia"/>
                <w:b/>
              </w:rPr>
              <w:t>已包含数据字典</w:t>
            </w:r>
          </w:p>
        </w:tc>
      </w:tr>
      <w:tr w:rsidR="003048D7" w:rsidRPr="00B9171F" w14:paraId="26F2798D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14:paraId="5D3C9336" w14:textId="77777777" w:rsidR="003048D7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是否在数据字典的基础上定义了ER图？准确吗？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77E8542F" w14:textId="7A8A32A7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已根据数据字典定义E</w:t>
            </w:r>
            <w:r>
              <w:rPr>
                <w:rFonts w:ascii="宋体" w:hAnsi="宋体"/>
                <w:b/>
              </w:rPr>
              <w:t>R</w:t>
            </w:r>
            <w:r>
              <w:rPr>
                <w:rFonts w:ascii="宋体" w:hAnsi="宋体" w:hint="eastAsia"/>
                <w:b/>
              </w:rPr>
              <w:t>图</w:t>
            </w:r>
          </w:p>
        </w:tc>
      </w:tr>
      <w:tr w:rsidR="003048D7" w:rsidRPr="00B9171F" w14:paraId="36320F14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14:paraId="3F2DCE0B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SRS中是否对定义了系统的实现环境？运行环境？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6232" w14:textId="0BF3E2CE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</w:t>
            </w:r>
            <w:r>
              <w:rPr>
                <w:rFonts w:ascii="宋体" w:hAnsi="宋体"/>
                <w:b/>
              </w:rPr>
              <w:t>RS</w:t>
            </w:r>
            <w:r>
              <w:rPr>
                <w:rFonts w:ascii="宋体" w:hAnsi="宋体" w:hint="eastAsia"/>
                <w:b/>
              </w:rPr>
              <w:t>中已定义系统的实现环境和运行环境</w:t>
            </w:r>
          </w:p>
        </w:tc>
      </w:tr>
      <w:tr w:rsidR="003048D7" w:rsidRPr="00B9171F" w14:paraId="6CB44C4A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14:paraId="39792FDB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SRS中是否对各类用户的需求表明了来源？各部分之间是否建立了链接关系或索引关系？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792DCA3C" w14:textId="20ECAD23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</w:t>
            </w:r>
            <w:r>
              <w:rPr>
                <w:rFonts w:ascii="宋体" w:hAnsi="宋体"/>
                <w:b/>
              </w:rPr>
              <w:t>RS</w:t>
            </w:r>
            <w:r>
              <w:rPr>
                <w:rFonts w:ascii="宋体" w:hAnsi="宋体" w:hint="eastAsia"/>
                <w:b/>
              </w:rPr>
              <w:t>中未建立链接关系或索引关系</w:t>
            </w:r>
          </w:p>
        </w:tc>
      </w:tr>
      <w:tr w:rsidR="003048D7" w:rsidRPr="00B9171F" w14:paraId="1D4F9625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14:paraId="5BDFB3AF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针对需求的复杂关节，是否</w:t>
            </w:r>
            <w:r w:rsidRPr="00B9171F">
              <w:rPr>
                <w:rFonts w:ascii="宋体" w:hAnsi="宋体"/>
                <w:b/>
              </w:rPr>
              <w:t>使用了UML工具进行了</w:t>
            </w:r>
            <w:r>
              <w:rPr>
                <w:rFonts w:ascii="宋体" w:hAnsi="宋体" w:hint="eastAsia"/>
                <w:b/>
              </w:rPr>
              <w:t>进一步的</w:t>
            </w:r>
            <w:r w:rsidRPr="00B9171F">
              <w:rPr>
                <w:rFonts w:ascii="宋体" w:hAnsi="宋体"/>
                <w:b/>
              </w:rPr>
              <w:t>需求分析</w:t>
            </w:r>
            <w:r>
              <w:rPr>
                <w:rFonts w:ascii="宋体" w:hAnsi="宋体" w:hint="eastAsia"/>
                <w:b/>
              </w:rPr>
              <w:t>说明？具体是什么？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D23B5" w14:textId="35A42575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已使用U</w:t>
            </w:r>
            <w:r>
              <w:rPr>
                <w:rFonts w:ascii="宋体" w:hAnsi="宋体"/>
                <w:b/>
              </w:rPr>
              <w:t>ML</w:t>
            </w:r>
            <w:r>
              <w:rPr>
                <w:rFonts w:ascii="宋体" w:hAnsi="宋体" w:hint="eastAsia"/>
                <w:b/>
              </w:rPr>
              <w:t>工具进行需求分析说明，主要表现在各类U</w:t>
            </w:r>
            <w:r>
              <w:rPr>
                <w:rFonts w:ascii="宋体" w:hAnsi="宋体"/>
                <w:b/>
              </w:rPr>
              <w:t>ML</w:t>
            </w:r>
            <w:r>
              <w:rPr>
                <w:rFonts w:ascii="宋体" w:hAnsi="宋体" w:hint="eastAsia"/>
                <w:b/>
              </w:rPr>
              <w:t>图中</w:t>
            </w:r>
          </w:p>
        </w:tc>
      </w:tr>
      <w:tr w:rsidR="003048D7" w:rsidRPr="00B9171F" w14:paraId="4BBFD6FE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14:paraId="113FD68C" w14:textId="77777777" w:rsidR="003048D7" w:rsidRPr="00B9171F" w:rsidRDefault="003048D7" w:rsidP="003048D7">
            <w:pPr>
              <w:pStyle w:val="affff2"/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/>
                <w:b/>
              </w:rPr>
              <w:t>对描述需求所使用的UML图例是否</w:t>
            </w:r>
            <w:r>
              <w:rPr>
                <w:rFonts w:ascii="宋体" w:hAnsi="宋体" w:hint="eastAsia"/>
                <w:b/>
              </w:rPr>
              <w:t>与</w:t>
            </w:r>
            <w:r w:rsidRPr="00B9171F">
              <w:rPr>
                <w:rFonts w:ascii="宋体" w:hAnsi="宋体"/>
                <w:b/>
              </w:rPr>
              <w:t>需求对象合适、匹配</w:t>
            </w:r>
            <w:r>
              <w:rPr>
                <w:rFonts w:ascii="宋体" w:hAnsi="宋体" w:hint="eastAsia"/>
                <w:b/>
              </w:rPr>
              <w:t>？描述是否</w:t>
            </w:r>
            <w:r w:rsidRPr="00B9171F">
              <w:rPr>
                <w:rFonts w:ascii="宋体" w:hAnsi="宋体"/>
                <w:b/>
              </w:rPr>
              <w:t>准确</w:t>
            </w:r>
            <w:r w:rsidRPr="00B9171F">
              <w:rPr>
                <w:rFonts w:ascii="宋体" w:hAnsi="宋体" w:hint="eastAsia"/>
                <w:b/>
              </w:rPr>
              <w:t>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91668D0" w14:textId="204AD0B4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U</w:t>
            </w:r>
            <w:r>
              <w:rPr>
                <w:rFonts w:ascii="宋体" w:hAnsi="宋体"/>
                <w:b/>
              </w:rPr>
              <w:t>ML</w:t>
            </w:r>
            <w:r>
              <w:rPr>
                <w:rFonts w:ascii="宋体" w:hAnsi="宋体" w:hint="eastAsia"/>
                <w:b/>
              </w:rPr>
              <w:t>图例已与最新的需求对象匹配</w:t>
            </w:r>
          </w:p>
        </w:tc>
      </w:tr>
      <w:tr w:rsidR="003048D7" w:rsidRPr="00B9171F" w14:paraId="6F71D090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14:paraId="19A7A98A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是否可以独立地测试</w:t>
            </w:r>
            <w:r>
              <w:rPr>
                <w:rFonts w:ascii="宋体" w:hAnsi="宋体" w:hint="eastAsia"/>
                <w:b/>
              </w:rPr>
              <w:t>和验证</w:t>
            </w:r>
            <w:r w:rsidRPr="00B9171F">
              <w:rPr>
                <w:rFonts w:ascii="宋体" w:hAnsi="宋体" w:hint="eastAsia"/>
                <w:b/>
              </w:rPr>
              <w:t>每个需求？是否提交了Test Case？</w:t>
            </w:r>
            <w:r>
              <w:rPr>
                <w:rFonts w:ascii="宋体" w:hAnsi="宋体" w:hint="eastAsia"/>
                <w:b/>
              </w:rPr>
              <w:t>是否采用模版？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FCFC0" w14:textId="61F792F7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已提交测试用例，采用统一模板</w:t>
            </w:r>
          </w:p>
        </w:tc>
      </w:tr>
      <w:tr w:rsidR="003048D7" w:rsidRPr="00B9171F" w14:paraId="3D57BB05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14:paraId="7C5B2004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Test Case</w:t>
            </w:r>
            <w:r>
              <w:rPr>
                <w:rFonts w:ascii="宋体" w:hAnsi="宋体" w:hint="eastAsia"/>
                <w:b/>
              </w:rPr>
              <w:t>的设计采用的是什么方法</w:t>
            </w:r>
            <w:r w:rsidRPr="00B9171F">
              <w:rPr>
                <w:rFonts w:ascii="宋体" w:hAnsi="宋体" w:hint="eastAsia"/>
                <w:b/>
              </w:rPr>
              <w:t>？</w:t>
            </w:r>
            <w:r>
              <w:rPr>
                <w:rFonts w:ascii="宋体" w:hAnsi="宋体" w:hint="eastAsia"/>
                <w:b/>
              </w:rPr>
              <w:t>数量多少？够吗？有效吗？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EE83575" w14:textId="687C179F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测试用例采用黑盒测试等测试方法</w:t>
            </w:r>
          </w:p>
        </w:tc>
      </w:tr>
      <w:tr w:rsidR="003048D7" w:rsidRPr="00B9171F" w14:paraId="543B2C64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14:paraId="69AE8FC5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为便于SRS的理解和评审，是否提交了初步的</w:t>
            </w:r>
            <w:r w:rsidRPr="00B9171F">
              <w:rPr>
                <w:rFonts w:ascii="宋体" w:hAnsi="宋体" w:hint="eastAsia"/>
                <w:b/>
              </w:rPr>
              <w:t>User Manual</w:t>
            </w:r>
            <w:r>
              <w:rPr>
                <w:rFonts w:ascii="宋体" w:hAnsi="宋体" w:hint="eastAsia"/>
                <w:b/>
              </w:rPr>
              <w:t>？描述是否正确、有效？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CE7A6A" w14:textId="75A552FF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已提交用户手册</w:t>
            </w:r>
          </w:p>
        </w:tc>
      </w:tr>
      <w:tr w:rsidR="003048D7" w:rsidRPr="00B9171F" w14:paraId="486EACCC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14:paraId="7D22EA24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是否对SRS进行了正式的内部评审？是否有评审记录？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F7D63E9" w14:textId="3C1A6A35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已对S</w:t>
            </w:r>
            <w:r>
              <w:rPr>
                <w:rFonts w:ascii="宋体" w:hAnsi="宋体"/>
                <w:b/>
              </w:rPr>
              <w:t>RS</w:t>
            </w:r>
            <w:r>
              <w:rPr>
                <w:rFonts w:ascii="宋体" w:hAnsi="宋体" w:hint="eastAsia"/>
                <w:b/>
              </w:rPr>
              <w:t>进行了内部评审并记录</w:t>
            </w:r>
          </w:p>
        </w:tc>
      </w:tr>
      <w:tr w:rsidR="003048D7" w:rsidRPr="00B9171F" w14:paraId="13965D48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14:paraId="58E7EF11" w14:textId="77777777" w:rsidR="003048D7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是否对评审中要求修改和改进的部分进行了完善？是否有记录？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CB3AAA" w14:textId="5F43B442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已对评审中要求改进的部分进行了完善</w:t>
            </w:r>
          </w:p>
        </w:tc>
      </w:tr>
      <w:tr w:rsidR="003048D7" w:rsidRPr="00B9171F" w14:paraId="3280F915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14:paraId="0A855E9D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针对SRS Baseline，是否进行了正式的发布？是否定义了基准版本号？是否提交配置系统？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98B5D24" w14:textId="6A3CE995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目前尚未进行正式发布，已定义基准版本号并提交配置系统</w:t>
            </w:r>
          </w:p>
        </w:tc>
      </w:tr>
      <w:tr w:rsidR="003048D7" w:rsidRPr="00B9171F" w14:paraId="1E8CF30B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14:paraId="18E06DA7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针对需求的管理，是否采用了需求管理工具？是否把全部需求录入工具？是否建立了跟踪链接矩阵？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DB5D08" w14:textId="583F5DC4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已采用禅道作为需求管理工具并录入</w:t>
            </w:r>
          </w:p>
        </w:tc>
      </w:tr>
      <w:tr w:rsidR="003048D7" w:rsidRPr="00B9171F" w14:paraId="7C72F364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14:paraId="2054BFA5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针对项目的需求变化，是否建议了CCB组织和人选？为什么？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E48DDD4" w14:textId="37B66496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已建立C</w:t>
            </w:r>
            <w:r>
              <w:rPr>
                <w:rFonts w:ascii="宋体" w:hAnsi="宋体"/>
                <w:b/>
              </w:rPr>
              <w:t>CB</w:t>
            </w:r>
            <w:r>
              <w:rPr>
                <w:rFonts w:ascii="宋体" w:hAnsi="宋体" w:hint="eastAsia"/>
                <w:b/>
              </w:rPr>
              <w:t>组织</w:t>
            </w:r>
          </w:p>
        </w:tc>
      </w:tr>
      <w:tr w:rsidR="003048D7" w:rsidRPr="00B9171F" w14:paraId="514163DD" w14:textId="77777777" w:rsidTr="00513C9A">
        <w:tc>
          <w:tcPr>
            <w:tcW w:w="10453" w:type="dxa"/>
            <w:tcBorders>
              <w:bottom w:val="single" w:sz="4" w:space="0" w:color="auto"/>
            </w:tcBorders>
          </w:tcPr>
          <w:p w14:paraId="60F03A63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针对用户的需求变化，</w:t>
            </w:r>
            <w:r w:rsidRPr="00B9171F">
              <w:rPr>
                <w:rFonts w:ascii="宋体" w:hAnsi="宋体" w:hint="eastAsia"/>
                <w:b/>
              </w:rPr>
              <w:t>是否提交了需求变更申请报告？内容是否完整？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7AFCD9ED" w14:textId="32D6D29E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已提交需求变更申请报告</w:t>
            </w:r>
          </w:p>
        </w:tc>
      </w:tr>
      <w:tr w:rsidR="003048D7" w:rsidRPr="00B9171F" w14:paraId="01B74EB3" w14:textId="77777777" w:rsidTr="00513C9A">
        <w:tc>
          <w:tcPr>
            <w:tcW w:w="10453" w:type="dxa"/>
            <w:shd w:val="clear" w:color="auto" w:fill="DBE5F1"/>
          </w:tcPr>
          <w:p w14:paraId="54A0FE69" w14:textId="77777777" w:rsidR="003048D7" w:rsidRPr="00B9171F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B9171F">
              <w:rPr>
                <w:rFonts w:ascii="宋体" w:hAnsi="宋体" w:hint="eastAsia"/>
                <w:b/>
              </w:rPr>
              <w:t>是否</w:t>
            </w:r>
            <w:r>
              <w:rPr>
                <w:rFonts w:ascii="宋体" w:hAnsi="宋体" w:hint="eastAsia"/>
                <w:b/>
              </w:rPr>
              <w:t>采用了需求管理</w:t>
            </w:r>
            <w:r w:rsidRPr="00B9171F">
              <w:rPr>
                <w:rFonts w:ascii="宋体" w:hAnsi="宋体" w:hint="eastAsia"/>
                <w:b/>
              </w:rPr>
              <w:t>工具</w:t>
            </w:r>
            <w:r>
              <w:rPr>
                <w:rFonts w:ascii="宋体" w:hAnsi="宋体" w:hint="eastAsia"/>
                <w:b/>
              </w:rPr>
              <w:t>对用户的需求变化</w:t>
            </w:r>
            <w:r w:rsidRPr="00B9171F">
              <w:rPr>
                <w:rFonts w:ascii="宋体" w:hAnsi="宋体" w:hint="eastAsia"/>
                <w:b/>
              </w:rPr>
              <w:t>进行</w:t>
            </w:r>
            <w:r>
              <w:rPr>
                <w:rFonts w:ascii="宋体" w:hAnsi="宋体" w:hint="eastAsia"/>
                <w:b/>
              </w:rPr>
              <w:t>了需求变更</w:t>
            </w:r>
            <w:r w:rsidRPr="00B9171F">
              <w:rPr>
                <w:rFonts w:ascii="宋体" w:hAnsi="宋体" w:hint="eastAsia"/>
                <w:b/>
              </w:rPr>
              <w:t>影响分析？</w:t>
            </w:r>
            <w:r>
              <w:rPr>
                <w:rFonts w:ascii="宋体" w:hAnsi="宋体" w:hint="eastAsia"/>
                <w:b/>
              </w:rPr>
              <w:t>效果如何？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14:paraId="3F4CD5EA" w14:textId="265763A2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已采用需求管理工具进行分析，一切正常</w:t>
            </w:r>
          </w:p>
        </w:tc>
      </w:tr>
      <w:tr w:rsidR="003048D7" w:rsidRPr="00B9171F" w14:paraId="3F323D8C" w14:textId="77777777" w:rsidTr="00513C9A">
        <w:tc>
          <w:tcPr>
            <w:tcW w:w="10453" w:type="dxa"/>
            <w:tcBorders>
              <w:bottom w:val="single" w:sz="4" w:space="0" w:color="auto"/>
            </w:tcBorders>
          </w:tcPr>
          <w:p w14:paraId="7052D096" w14:textId="77777777" w:rsidR="003048D7" w:rsidRPr="003A3885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针对变更的影响，</w:t>
            </w:r>
            <w:r w:rsidRPr="0027661C">
              <w:rPr>
                <w:rFonts w:ascii="宋体" w:hAnsi="宋体" w:hint="eastAsia"/>
                <w:b/>
                <w:bCs/>
              </w:rPr>
              <w:t>在项目计划中，建议的变更如何影响任务的执行顺序、依赖性、工作量或进度？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3419071A" w14:textId="25256C3E" w:rsidR="003048D7" w:rsidRPr="00B9171F" w:rsidRDefault="00B828DE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建议的变更为删除自动定位功能，与其他</w:t>
            </w:r>
            <w:r w:rsidR="00362BF5">
              <w:rPr>
                <w:rFonts w:ascii="宋体" w:hAnsi="宋体" w:hint="eastAsia"/>
                <w:b/>
              </w:rPr>
              <w:t>关联不大，</w:t>
            </w:r>
            <w:r>
              <w:rPr>
                <w:rFonts w:ascii="宋体" w:hAnsi="宋体" w:hint="eastAsia"/>
                <w:b/>
              </w:rPr>
              <w:t>影响较小</w:t>
            </w:r>
          </w:p>
        </w:tc>
      </w:tr>
      <w:tr w:rsidR="003048D7" w:rsidRPr="00B9171F" w14:paraId="51AF748E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B4C6E7"/>
          </w:tcPr>
          <w:p w14:paraId="056FFA2E" w14:textId="77777777" w:rsidR="003048D7" w:rsidRPr="00F10C73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界面原型是否达到了高保真的效果？交互使用是否便捷、有效？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4C6E7"/>
            <w:vAlign w:val="center"/>
          </w:tcPr>
          <w:p w14:paraId="33DD73C7" w14:textId="4F3A645F" w:rsidR="003048D7" w:rsidRPr="00B9171F" w:rsidRDefault="00362BF5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界面原型以达到高保真效果，交互便捷有效</w:t>
            </w:r>
          </w:p>
        </w:tc>
      </w:tr>
      <w:tr w:rsidR="003048D7" w:rsidRPr="00B9171F" w14:paraId="3C3CFF1E" w14:textId="77777777" w:rsidTr="00513C9A">
        <w:tc>
          <w:tcPr>
            <w:tcW w:w="10453" w:type="dxa"/>
            <w:tcBorders>
              <w:bottom w:val="single" w:sz="4" w:space="0" w:color="auto"/>
            </w:tcBorders>
          </w:tcPr>
          <w:p w14:paraId="53174E91" w14:textId="77777777" w:rsidR="003048D7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</w:rPr>
            </w:pPr>
            <w:r w:rsidRPr="00F10C73">
              <w:rPr>
                <w:rFonts w:ascii="宋体" w:hAnsi="宋体" w:hint="eastAsia"/>
                <w:b/>
              </w:rPr>
              <w:t>是否考虑了移动端的访问？界面是否</w:t>
            </w:r>
            <w:r>
              <w:rPr>
                <w:rFonts w:ascii="宋体" w:hAnsi="宋体" w:hint="eastAsia"/>
                <w:b/>
              </w:rPr>
              <w:t>合适移动终端？使用</w:t>
            </w:r>
            <w:r w:rsidRPr="00F10C73">
              <w:rPr>
                <w:rFonts w:ascii="宋体" w:hAnsi="宋体" w:hint="eastAsia"/>
                <w:b/>
              </w:rPr>
              <w:t>是否</w:t>
            </w:r>
            <w:r>
              <w:rPr>
                <w:rFonts w:ascii="宋体" w:hAnsi="宋体" w:hint="eastAsia"/>
                <w:b/>
              </w:rPr>
              <w:t>便捷、有效</w:t>
            </w:r>
            <w:r w:rsidRPr="00F10C73">
              <w:rPr>
                <w:rFonts w:ascii="宋体" w:hAnsi="宋体" w:hint="eastAsia"/>
                <w:b/>
              </w:rPr>
              <w:t>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402DE87E" w14:textId="551E5361" w:rsidR="003048D7" w:rsidRPr="00B9171F" w:rsidRDefault="00362BF5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本项目为渔乐生活A</w:t>
            </w:r>
            <w:r>
              <w:rPr>
                <w:rFonts w:ascii="宋体" w:hAnsi="宋体"/>
                <w:b/>
              </w:rPr>
              <w:t>PP</w:t>
            </w:r>
            <w:r>
              <w:rPr>
                <w:rFonts w:ascii="宋体" w:hAnsi="宋体" w:hint="eastAsia"/>
                <w:b/>
              </w:rPr>
              <w:t>，必然考虑移动端访问，界面依照移动终端设计</w:t>
            </w:r>
          </w:p>
        </w:tc>
      </w:tr>
      <w:tr w:rsidR="003048D7" w:rsidRPr="00B9171F" w14:paraId="3EB52980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B13F778" w14:textId="77777777" w:rsidR="003048D7" w:rsidRPr="003A3885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  <w:bCs/>
              </w:rPr>
            </w:pPr>
            <w:r w:rsidRPr="003A3885">
              <w:rPr>
                <w:rFonts w:ascii="宋体" w:hAnsi="宋体" w:hint="eastAsia"/>
                <w:b/>
                <w:bCs/>
              </w:rPr>
              <w:t>项目阶段性工作中，后续设计，开发，部署，测试等阶段的计划性安排是否完成？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8097AB5" w14:textId="6CCCBB27" w:rsidR="003048D7" w:rsidRPr="00B9171F" w:rsidRDefault="00362BF5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后续内容已在项目计划中安排完成</w:t>
            </w:r>
          </w:p>
        </w:tc>
      </w:tr>
      <w:tr w:rsidR="003048D7" w:rsidRPr="00B9171F" w14:paraId="446BE94F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14:paraId="4705F2BC" w14:textId="77777777" w:rsidR="003048D7" w:rsidRPr="003A3885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  <w:bCs/>
              </w:rPr>
            </w:pPr>
            <w:r w:rsidRPr="003A3885">
              <w:rPr>
                <w:rFonts w:ascii="宋体" w:hAnsi="宋体" w:hint="eastAsia"/>
                <w:b/>
                <w:bCs/>
              </w:rPr>
              <w:lastRenderedPageBreak/>
              <w:t>是否还完成了课程作业要求的工作阶段之外的工作？比如：设计、实现等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DEAF7" w14:textId="55988B71" w:rsidR="003048D7" w:rsidRPr="00B9171F" w:rsidRDefault="00362BF5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未完成</w:t>
            </w:r>
          </w:p>
        </w:tc>
      </w:tr>
      <w:tr w:rsidR="003048D7" w:rsidRPr="00B9171F" w14:paraId="3D0963E3" w14:textId="77777777" w:rsidTr="00513C9A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14:paraId="7AE264E5" w14:textId="77777777" w:rsidR="003048D7" w:rsidRPr="0027661C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  <w:bCs/>
              </w:rPr>
            </w:pPr>
            <w:r w:rsidRPr="0027661C">
              <w:rPr>
                <w:rFonts w:ascii="宋体" w:hAnsi="宋体" w:hint="eastAsia"/>
                <w:b/>
                <w:bCs/>
              </w:rPr>
              <w:t>项目过程中，是否进行了Team Building？目的是什么？方式是什么？是否有效？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A45A64B" w14:textId="645D3E59" w:rsidR="003048D7" w:rsidRPr="00B9171F" w:rsidRDefault="00362BF5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项目过程中进行多次Team</w:t>
            </w:r>
            <w:r>
              <w:rPr>
                <w:rFonts w:ascii="宋体" w:hAnsi="宋体"/>
                <w:b/>
              </w:rPr>
              <w:t xml:space="preserve"> B</w:t>
            </w:r>
            <w:r>
              <w:rPr>
                <w:rFonts w:ascii="宋体" w:hAnsi="宋体" w:hint="eastAsia"/>
                <w:b/>
              </w:rPr>
              <w:t>uilding，目的有多方面，详见团建记录</w:t>
            </w:r>
          </w:p>
        </w:tc>
      </w:tr>
      <w:tr w:rsidR="003048D7" w:rsidRPr="00B9171F" w14:paraId="02B261CA" w14:textId="77777777" w:rsidTr="00513C9A">
        <w:tc>
          <w:tcPr>
            <w:tcW w:w="10453" w:type="dxa"/>
            <w:tcBorders>
              <w:bottom w:val="single" w:sz="4" w:space="0" w:color="auto"/>
            </w:tcBorders>
          </w:tcPr>
          <w:p w14:paraId="2C49D0BC" w14:textId="77777777" w:rsidR="003048D7" w:rsidRPr="0027661C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  <w:bCs/>
              </w:rPr>
            </w:pPr>
            <w:r w:rsidRPr="0027661C">
              <w:rPr>
                <w:rFonts w:ascii="宋体" w:hAnsi="宋体" w:hint="eastAsia"/>
                <w:b/>
                <w:bCs/>
              </w:rPr>
              <w:t>是否提交了项目总结报告？</w:t>
            </w:r>
            <w:r>
              <w:rPr>
                <w:rFonts w:ascii="宋体" w:hAnsi="宋体" w:hint="eastAsia"/>
                <w:b/>
                <w:bCs/>
              </w:rPr>
              <w:t>是否准备了总结PPT？格式和内容符合要求吗？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26D98AE6" w14:textId="66C2E59B" w:rsidR="003048D7" w:rsidRPr="00B9171F" w:rsidRDefault="00362BF5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已提交项目总结报告并准备了P</w:t>
            </w:r>
            <w:r>
              <w:rPr>
                <w:rFonts w:ascii="宋体" w:hAnsi="宋体"/>
                <w:b/>
              </w:rPr>
              <w:t>PT</w:t>
            </w:r>
          </w:p>
        </w:tc>
      </w:tr>
      <w:tr w:rsidR="003048D7" w:rsidRPr="00B9171F" w14:paraId="1F01DBEE" w14:textId="77777777" w:rsidTr="00513C9A">
        <w:tc>
          <w:tcPr>
            <w:tcW w:w="10453" w:type="dxa"/>
            <w:shd w:val="clear" w:color="auto" w:fill="DBE5F1"/>
          </w:tcPr>
          <w:p w14:paraId="105E39C2" w14:textId="77777777" w:rsidR="003048D7" w:rsidRPr="0027661C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项目总结报告中是否总结了项目执行中的问题、经验和教训？分析了相关原因吗？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14:paraId="09DA83E0" w14:textId="4729C989" w:rsidR="003048D7" w:rsidRPr="00B9171F" w:rsidRDefault="00ED0246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未</w:t>
            </w:r>
            <w:r w:rsidR="00362BF5">
              <w:rPr>
                <w:rFonts w:ascii="宋体" w:hAnsi="宋体" w:hint="eastAsia"/>
                <w:b/>
              </w:rPr>
              <w:t>总结项目执行中的问题、经验和教训，未分析相关原因</w:t>
            </w:r>
          </w:p>
        </w:tc>
      </w:tr>
      <w:tr w:rsidR="003048D7" w:rsidRPr="00B9171F" w14:paraId="54F3270F" w14:textId="77777777" w:rsidTr="00513C9A">
        <w:tc>
          <w:tcPr>
            <w:tcW w:w="10453" w:type="dxa"/>
            <w:tcBorders>
              <w:bottom w:val="single" w:sz="4" w:space="0" w:color="auto"/>
            </w:tcBorders>
          </w:tcPr>
          <w:p w14:paraId="255EEBBD" w14:textId="77777777" w:rsidR="003048D7" w:rsidRPr="0027661C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  <w:bCs/>
              </w:rPr>
            </w:pPr>
            <w:r w:rsidRPr="0027661C">
              <w:rPr>
                <w:rFonts w:ascii="宋体" w:hAnsi="宋体" w:hint="eastAsia"/>
                <w:b/>
                <w:bCs/>
              </w:rPr>
              <w:t>项目总结报告中是否给出了每个项目成员的合适评价？是否进行了成员的绩效排序和打分？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458686EE" w14:textId="5F7125A7" w:rsidR="003048D7" w:rsidRPr="00B9171F" w:rsidRDefault="00362BF5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已对每个项目成员进行评价，并进行了绩效排序和打分</w:t>
            </w:r>
          </w:p>
        </w:tc>
      </w:tr>
      <w:tr w:rsidR="003048D7" w:rsidRPr="00B9171F" w14:paraId="20F960B1" w14:textId="77777777" w:rsidTr="00513C9A">
        <w:tc>
          <w:tcPr>
            <w:tcW w:w="10453" w:type="dxa"/>
            <w:shd w:val="clear" w:color="auto" w:fill="DBE5F1"/>
          </w:tcPr>
          <w:p w14:paraId="0F2E590C" w14:textId="77777777" w:rsidR="003048D7" w:rsidRPr="0027661C" w:rsidRDefault="003048D7" w:rsidP="003048D7">
            <w:pPr>
              <w:widowControl w:val="0"/>
              <w:numPr>
                <w:ilvl w:val="0"/>
                <w:numId w:val="27"/>
              </w:numPr>
              <w:spacing w:before="0" w:after="0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现在通知你们小组，在接下来的三个月中完成教师提出的移动课堂助理的需求，怎么做？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14:paraId="001AD8BC" w14:textId="4AEFBA32" w:rsidR="003048D7" w:rsidRPr="00B9171F" w:rsidRDefault="00362BF5" w:rsidP="00513C9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未曾设想的道路</w:t>
            </w:r>
          </w:p>
        </w:tc>
      </w:tr>
    </w:tbl>
    <w:p w14:paraId="52E6CA33" w14:textId="77777777" w:rsidR="00B466F5" w:rsidRPr="003048D7" w:rsidRDefault="00B466F5" w:rsidP="00B466F5"/>
    <w:p w14:paraId="1162511E" w14:textId="77777777" w:rsidR="00B466F5" w:rsidRPr="00B466F5" w:rsidRDefault="00B466F5" w:rsidP="00B466F5">
      <w:pPr>
        <w:rPr>
          <w:lang w:bidi="zh-CN"/>
        </w:rPr>
      </w:pPr>
    </w:p>
    <w:p w14:paraId="1236C57C" w14:textId="6E24A123" w:rsidR="00815308" w:rsidRPr="00E27150" w:rsidRDefault="00815308" w:rsidP="00815308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备忘录</w:t>
      </w:r>
    </w:p>
    <w:p w14:paraId="5A42D1CE" w14:textId="7A2C681F" w:rsidR="00183F62" w:rsidRPr="00074D88" w:rsidRDefault="00183F62" w:rsidP="00815308">
      <w:pPr>
        <w:ind w:left="0"/>
      </w:pPr>
    </w:p>
    <w:sectPr w:rsidR="00183F62" w:rsidRPr="00074D88" w:rsidSect="00B466F5">
      <w:footerReference w:type="default" r:id="rId9"/>
      <w:pgSz w:w="16838" w:h="11906" w:orient="landscape" w:code="9"/>
      <w:pgMar w:top="720" w:right="720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6768A" w14:textId="77777777" w:rsidR="00BE43FD" w:rsidRDefault="00BE43FD">
      <w:pPr>
        <w:spacing w:after="0"/>
      </w:pPr>
      <w:r>
        <w:separator/>
      </w:r>
    </w:p>
  </w:endnote>
  <w:endnote w:type="continuationSeparator" w:id="0">
    <w:p w14:paraId="4C5AFEA3" w14:textId="77777777" w:rsidR="00BE43FD" w:rsidRDefault="00BE43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CD623" w14:textId="77777777" w:rsidR="00257CD0" w:rsidRDefault="00257CD0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A4661" w14:textId="77777777" w:rsidR="00BE43FD" w:rsidRDefault="00BE43FD">
      <w:pPr>
        <w:spacing w:after="0"/>
      </w:pPr>
      <w:r>
        <w:separator/>
      </w:r>
    </w:p>
  </w:footnote>
  <w:footnote w:type="continuationSeparator" w:id="0">
    <w:p w14:paraId="0CAEA1D6" w14:textId="77777777" w:rsidR="00BE43FD" w:rsidRDefault="00BE43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195A"/>
    <w:multiLevelType w:val="hybridMultilevel"/>
    <w:tmpl w:val="956E0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DB6620"/>
    <w:multiLevelType w:val="hybridMultilevel"/>
    <w:tmpl w:val="51FC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A3071D1"/>
    <w:multiLevelType w:val="hybridMultilevel"/>
    <w:tmpl w:val="7B68E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3393A"/>
    <w:multiLevelType w:val="hybridMultilevel"/>
    <w:tmpl w:val="360E2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21957DF"/>
    <w:multiLevelType w:val="hybridMultilevel"/>
    <w:tmpl w:val="20244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7" w15:restartNumberingAfterBreak="0">
    <w:nsid w:val="31EA0B4A"/>
    <w:multiLevelType w:val="hybridMultilevel"/>
    <w:tmpl w:val="7200E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895E0C"/>
    <w:multiLevelType w:val="hybridMultilevel"/>
    <w:tmpl w:val="82C43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0" w15:restartNumberingAfterBreak="0">
    <w:nsid w:val="45407CF9"/>
    <w:multiLevelType w:val="hybridMultilevel"/>
    <w:tmpl w:val="716C9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AE68CF"/>
    <w:multiLevelType w:val="hybridMultilevel"/>
    <w:tmpl w:val="188CF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3" w15:restartNumberingAfterBreak="0">
    <w:nsid w:val="65DC6826"/>
    <w:multiLevelType w:val="hybridMultilevel"/>
    <w:tmpl w:val="A63864A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4" w15:restartNumberingAfterBreak="0">
    <w:nsid w:val="6F0A2258"/>
    <w:multiLevelType w:val="hybridMultilevel"/>
    <w:tmpl w:val="710C6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0C5818"/>
    <w:multiLevelType w:val="hybridMultilevel"/>
    <w:tmpl w:val="ACBAF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4A3DBC"/>
    <w:multiLevelType w:val="hybridMultilevel"/>
    <w:tmpl w:val="443E7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9"/>
  </w:num>
  <w:num w:numId="13">
    <w:abstractNumId w:val="16"/>
  </w:num>
  <w:num w:numId="14">
    <w:abstractNumId w:val="23"/>
  </w:num>
  <w:num w:numId="15">
    <w:abstractNumId w:val="17"/>
  </w:num>
  <w:num w:numId="16">
    <w:abstractNumId w:val="26"/>
  </w:num>
  <w:num w:numId="17">
    <w:abstractNumId w:val="13"/>
  </w:num>
  <w:num w:numId="18">
    <w:abstractNumId w:val="15"/>
  </w:num>
  <w:num w:numId="19">
    <w:abstractNumId w:val="25"/>
  </w:num>
  <w:num w:numId="20">
    <w:abstractNumId w:val="24"/>
  </w:num>
  <w:num w:numId="21">
    <w:abstractNumId w:val="11"/>
  </w:num>
  <w:num w:numId="22">
    <w:abstractNumId w:val="20"/>
  </w:num>
  <w:num w:numId="23">
    <w:abstractNumId w:val="18"/>
  </w:num>
  <w:num w:numId="24">
    <w:abstractNumId w:val="12"/>
  </w:num>
  <w:num w:numId="25">
    <w:abstractNumId w:val="10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66C2"/>
    <w:rsid w:val="00010659"/>
    <w:rsid w:val="0002156E"/>
    <w:rsid w:val="00032CD2"/>
    <w:rsid w:val="000342E7"/>
    <w:rsid w:val="000413EA"/>
    <w:rsid w:val="000538BA"/>
    <w:rsid w:val="00055868"/>
    <w:rsid w:val="0005683B"/>
    <w:rsid w:val="0006363A"/>
    <w:rsid w:val="00064C56"/>
    <w:rsid w:val="00070820"/>
    <w:rsid w:val="00074D88"/>
    <w:rsid w:val="00084401"/>
    <w:rsid w:val="000A6CC4"/>
    <w:rsid w:val="000B2CAC"/>
    <w:rsid w:val="000B3D5F"/>
    <w:rsid w:val="000C3837"/>
    <w:rsid w:val="000E5ACF"/>
    <w:rsid w:val="000F61CC"/>
    <w:rsid w:val="001005E5"/>
    <w:rsid w:val="00107A25"/>
    <w:rsid w:val="00107CFC"/>
    <w:rsid w:val="001118FD"/>
    <w:rsid w:val="00144E69"/>
    <w:rsid w:val="00152CC8"/>
    <w:rsid w:val="0017681F"/>
    <w:rsid w:val="00177CE4"/>
    <w:rsid w:val="00183F62"/>
    <w:rsid w:val="00196EB6"/>
    <w:rsid w:val="001976F4"/>
    <w:rsid w:val="001B2910"/>
    <w:rsid w:val="001C155E"/>
    <w:rsid w:val="001C4546"/>
    <w:rsid w:val="001D2D07"/>
    <w:rsid w:val="001E4658"/>
    <w:rsid w:val="001F7817"/>
    <w:rsid w:val="002001D9"/>
    <w:rsid w:val="00204706"/>
    <w:rsid w:val="00223406"/>
    <w:rsid w:val="00253184"/>
    <w:rsid w:val="00257CD0"/>
    <w:rsid w:val="0026173E"/>
    <w:rsid w:val="002733AC"/>
    <w:rsid w:val="002A5118"/>
    <w:rsid w:val="002B6C94"/>
    <w:rsid w:val="002C04BC"/>
    <w:rsid w:val="002C483B"/>
    <w:rsid w:val="002D35BC"/>
    <w:rsid w:val="002E7469"/>
    <w:rsid w:val="002F4ABE"/>
    <w:rsid w:val="00304889"/>
    <w:rsid w:val="003048D7"/>
    <w:rsid w:val="00310B6A"/>
    <w:rsid w:val="00311B6A"/>
    <w:rsid w:val="00342CC7"/>
    <w:rsid w:val="0034480F"/>
    <w:rsid w:val="00346003"/>
    <w:rsid w:val="00362BF5"/>
    <w:rsid w:val="00386DCF"/>
    <w:rsid w:val="00390399"/>
    <w:rsid w:val="003B1BCE"/>
    <w:rsid w:val="003C0A74"/>
    <w:rsid w:val="003C1B81"/>
    <w:rsid w:val="003C6B6C"/>
    <w:rsid w:val="00411E9E"/>
    <w:rsid w:val="0041439B"/>
    <w:rsid w:val="00422B6D"/>
    <w:rsid w:val="00444D8F"/>
    <w:rsid w:val="00457B61"/>
    <w:rsid w:val="00475615"/>
    <w:rsid w:val="0049165C"/>
    <w:rsid w:val="004940CD"/>
    <w:rsid w:val="004B10B3"/>
    <w:rsid w:val="004C4383"/>
    <w:rsid w:val="004C5BD1"/>
    <w:rsid w:val="004E02FE"/>
    <w:rsid w:val="004E4FA4"/>
    <w:rsid w:val="004F3C91"/>
    <w:rsid w:val="00502BFE"/>
    <w:rsid w:val="00520990"/>
    <w:rsid w:val="0052417A"/>
    <w:rsid w:val="0052642B"/>
    <w:rsid w:val="00557792"/>
    <w:rsid w:val="005626FD"/>
    <w:rsid w:val="00571C8D"/>
    <w:rsid w:val="0057719E"/>
    <w:rsid w:val="005A184F"/>
    <w:rsid w:val="005A3A7B"/>
    <w:rsid w:val="005A648A"/>
    <w:rsid w:val="005A7CCA"/>
    <w:rsid w:val="005C25D2"/>
    <w:rsid w:val="005D7CBC"/>
    <w:rsid w:val="005E44A5"/>
    <w:rsid w:val="005E7D19"/>
    <w:rsid w:val="00615722"/>
    <w:rsid w:val="0062212D"/>
    <w:rsid w:val="00622FE9"/>
    <w:rsid w:val="00644721"/>
    <w:rsid w:val="0066086F"/>
    <w:rsid w:val="00661BC0"/>
    <w:rsid w:val="00672A6F"/>
    <w:rsid w:val="00684425"/>
    <w:rsid w:val="006928B4"/>
    <w:rsid w:val="006A3F09"/>
    <w:rsid w:val="006C2E46"/>
    <w:rsid w:val="006D571F"/>
    <w:rsid w:val="006E655D"/>
    <w:rsid w:val="006F5A3F"/>
    <w:rsid w:val="00714174"/>
    <w:rsid w:val="007253CC"/>
    <w:rsid w:val="00737C14"/>
    <w:rsid w:val="00747841"/>
    <w:rsid w:val="00757478"/>
    <w:rsid w:val="00757CAA"/>
    <w:rsid w:val="00764C13"/>
    <w:rsid w:val="00786816"/>
    <w:rsid w:val="00791DE1"/>
    <w:rsid w:val="0079385A"/>
    <w:rsid w:val="007943F1"/>
    <w:rsid w:val="007A3934"/>
    <w:rsid w:val="007C74F8"/>
    <w:rsid w:val="007F01BF"/>
    <w:rsid w:val="00815308"/>
    <w:rsid w:val="00830500"/>
    <w:rsid w:val="008431CB"/>
    <w:rsid w:val="00854F30"/>
    <w:rsid w:val="008654AF"/>
    <w:rsid w:val="008A06D2"/>
    <w:rsid w:val="008B1172"/>
    <w:rsid w:val="008C4887"/>
    <w:rsid w:val="008D24ED"/>
    <w:rsid w:val="008E1EDA"/>
    <w:rsid w:val="008E2FAF"/>
    <w:rsid w:val="008F6171"/>
    <w:rsid w:val="00914AE1"/>
    <w:rsid w:val="00917734"/>
    <w:rsid w:val="00921AE6"/>
    <w:rsid w:val="0092263C"/>
    <w:rsid w:val="00923F24"/>
    <w:rsid w:val="0093449B"/>
    <w:rsid w:val="00955456"/>
    <w:rsid w:val="00963815"/>
    <w:rsid w:val="009820AB"/>
    <w:rsid w:val="009876E3"/>
    <w:rsid w:val="009916AE"/>
    <w:rsid w:val="00992DF1"/>
    <w:rsid w:val="00996498"/>
    <w:rsid w:val="009A15D3"/>
    <w:rsid w:val="009A36A3"/>
    <w:rsid w:val="009B533D"/>
    <w:rsid w:val="009F660E"/>
    <w:rsid w:val="00A14E43"/>
    <w:rsid w:val="00A157FB"/>
    <w:rsid w:val="00A21DD0"/>
    <w:rsid w:val="00A4008E"/>
    <w:rsid w:val="00A51E60"/>
    <w:rsid w:val="00A65514"/>
    <w:rsid w:val="00A66260"/>
    <w:rsid w:val="00A76419"/>
    <w:rsid w:val="00A84381"/>
    <w:rsid w:val="00A849F9"/>
    <w:rsid w:val="00A979E1"/>
    <w:rsid w:val="00AA76F3"/>
    <w:rsid w:val="00AC390C"/>
    <w:rsid w:val="00AE43D0"/>
    <w:rsid w:val="00AE7136"/>
    <w:rsid w:val="00AE73FF"/>
    <w:rsid w:val="00AF70B4"/>
    <w:rsid w:val="00AF7806"/>
    <w:rsid w:val="00B10909"/>
    <w:rsid w:val="00B142AD"/>
    <w:rsid w:val="00B22095"/>
    <w:rsid w:val="00B43AE4"/>
    <w:rsid w:val="00B45E12"/>
    <w:rsid w:val="00B466F5"/>
    <w:rsid w:val="00B54137"/>
    <w:rsid w:val="00B673C2"/>
    <w:rsid w:val="00B75B70"/>
    <w:rsid w:val="00B82323"/>
    <w:rsid w:val="00B828DE"/>
    <w:rsid w:val="00B85475"/>
    <w:rsid w:val="00BB6FED"/>
    <w:rsid w:val="00BC422E"/>
    <w:rsid w:val="00BC7301"/>
    <w:rsid w:val="00BD0BFA"/>
    <w:rsid w:val="00BD30AE"/>
    <w:rsid w:val="00BD7A0B"/>
    <w:rsid w:val="00BD7AFB"/>
    <w:rsid w:val="00BE2E7E"/>
    <w:rsid w:val="00BE43FD"/>
    <w:rsid w:val="00BF75C4"/>
    <w:rsid w:val="00C03C9E"/>
    <w:rsid w:val="00C068AA"/>
    <w:rsid w:val="00C06E8D"/>
    <w:rsid w:val="00C07C74"/>
    <w:rsid w:val="00C31D34"/>
    <w:rsid w:val="00C33BDF"/>
    <w:rsid w:val="00C415ED"/>
    <w:rsid w:val="00C51E7E"/>
    <w:rsid w:val="00C53CD3"/>
    <w:rsid w:val="00C65700"/>
    <w:rsid w:val="00C66705"/>
    <w:rsid w:val="00C71831"/>
    <w:rsid w:val="00C74EA0"/>
    <w:rsid w:val="00C9013A"/>
    <w:rsid w:val="00CA3AEB"/>
    <w:rsid w:val="00CB2835"/>
    <w:rsid w:val="00CB50F2"/>
    <w:rsid w:val="00CB5311"/>
    <w:rsid w:val="00CD55BD"/>
    <w:rsid w:val="00CF5C61"/>
    <w:rsid w:val="00D014C6"/>
    <w:rsid w:val="00D01C17"/>
    <w:rsid w:val="00D217A2"/>
    <w:rsid w:val="00D36E05"/>
    <w:rsid w:val="00D6466C"/>
    <w:rsid w:val="00D76A5C"/>
    <w:rsid w:val="00D83214"/>
    <w:rsid w:val="00D90A37"/>
    <w:rsid w:val="00DB7D9C"/>
    <w:rsid w:val="00DC2307"/>
    <w:rsid w:val="00DC6FAF"/>
    <w:rsid w:val="00DC76D2"/>
    <w:rsid w:val="00DE1E48"/>
    <w:rsid w:val="00DE6B69"/>
    <w:rsid w:val="00DF42B6"/>
    <w:rsid w:val="00E27150"/>
    <w:rsid w:val="00E34EA5"/>
    <w:rsid w:val="00E438EE"/>
    <w:rsid w:val="00E51242"/>
    <w:rsid w:val="00E52810"/>
    <w:rsid w:val="00E66DDD"/>
    <w:rsid w:val="00E70F21"/>
    <w:rsid w:val="00E7601E"/>
    <w:rsid w:val="00E77429"/>
    <w:rsid w:val="00E859EC"/>
    <w:rsid w:val="00E8661D"/>
    <w:rsid w:val="00E91705"/>
    <w:rsid w:val="00EA0AA1"/>
    <w:rsid w:val="00EA7326"/>
    <w:rsid w:val="00EB43FE"/>
    <w:rsid w:val="00ED0246"/>
    <w:rsid w:val="00ED1CA3"/>
    <w:rsid w:val="00ED5173"/>
    <w:rsid w:val="00EF00BB"/>
    <w:rsid w:val="00F1498E"/>
    <w:rsid w:val="00F17C96"/>
    <w:rsid w:val="00F26297"/>
    <w:rsid w:val="00F31CD1"/>
    <w:rsid w:val="00F36144"/>
    <w:rsid w:val="00F42FED"/>
    <w:rsid w:val="00F45C40"/>
    <w:rsid w:val="00F45ED3"/>
    <w:rsid w:val="00F560A1"/>
    <w:rsid w:val="00F62056"/>
    <w:rsid w:val="00F62E6A"/>
    <w:rsid w:val="00F846DA"/>
    <w:rsid w:val="00FC130B"/>
    <w:rsid w:val="00FE76CA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68AE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3B0A07"/>
    <w:rsid w:val="005A5D1B"/>
    <w:rsid w:val="006A6391"/>
    <w:rsid w:val="006D7B85"/>
    <w:rsid w:val="00724361"/>
    <w:rsid w:val="00857A4E"/>
    <w:rsid w:val="00880664"/>
    <w:rsid w:val="008E1D4E"/>
    <w:rsid w:val="008F4E47"/>
    <w:rsid w:val="009059BF"/>
    <w:rsid w:val="00982E73"/>
    <w:rsid w:val="00A43137"/>
    <w:rsid w:val="00A64A2F"/>
    <w:rsid w:val="00A7064C"/>
    <w:rsid w:val="00A75E8A"/>
    <w:rsid w:val="00AB493F"/>
    <w:rsid w:val="00B24634"/>
    <w:rsid w:val="00C23BA1"/>
    <w:rsid w:val="00DA7390"/>
    <w:rsid w:val="00DF2162"/>
    <w:rsid w:val="00DF7AD5"/>
    <w:rsid w:val="00E62642"/>
    <w:rsid w:val="00F318CD"/>
    <w:rsid w:val="00F55EEE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8BE27E-4867-4801-A9BC-940ECFF80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823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星 河</cp:lastModifiedBy>
  <cp:revision>152</cp:revision>
  <cp:lastPrinted>2017-07-31T08:20:00Z</cp:lastPrinted>
  <dcterms:created xsi:type="dcterms:W3CDTF">2018-09-27T11:12:00Z</dcterms:created>
  <dcterms:modified xsi:type="dcterms:W3CDTF">2021-06-29T12:46:00Z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